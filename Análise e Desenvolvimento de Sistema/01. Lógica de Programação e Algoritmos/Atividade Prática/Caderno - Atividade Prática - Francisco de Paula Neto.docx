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83B6E" wp14:editId="349B1804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3219450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3219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329DFD49" w:rsidR="009B17A9" w:rsidRDefault="009B17A9" w:rsidP="00846018">
                                <w:pPr>
                                  <w:pStyle w:val="11-TIPODETRABALHO"/>
                                </w:pPr>
                                <w:r>
                                  <w:t>ATIVIDADE PRÁTICA</w:t>
                                </w:r>
                                <w:r w:rsidR="001A72B4">
                                  <w:t>:</w:t>
                                </w:r>
                              </w:p>
                              <w:p w14:paraId="02FAB809" w14:textId="6B36219B" w:rsidR="009B17A9" w:rsidRPr="006E1914" w:rsidRDefault="006E1914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6E1914">
                                  <w:rPr>
                                    <w:sz w:val="64"/>
                                    <w:szCs w:val="64"/>
                                  </w:rPr>
                                  <w:t>Lógica de Programação e Algoritmos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" filled="f" stroked="f" strokeweight=".5pt">
                    <v:textbox>
                      <w:txbxContent>
                        <w:p w14:paraId="752C93AA" w14:textId="329DFD49" w:rsidR="009B17A9" w:rsidRDefault="009B17A9" w:rsidP="00846018">
                          <w:pPr>
                            <w:pStyle w:val="11-TIPODETRABALHO"/>
                          </w:pPr>
                          <w:r>
                            <w:t>ATIVIDADE PRÁTICA</w:t>
                          </w:r>
                          <w:r w:rsidR="001A72B4">
                            <w:t>:</w:t>
                          </w:r>
                        </w:p>
                        <w:p w14:paraId="02FAB809" w14:textId="6B36219B" w:rsidR="009B17A9" w:rsidRPr="006E1914" w:rsidRDefault="006E1914" w:rsidP="005318AE">
                          <w:pPr>
                            <w:pStyle w:val="12-NOMEDADISCIPLINA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6E1914">
                            <w:rPr>
                              <w:sz w:val="64"/>
                              <w:szCs w:val="64"/>
                            </w:rPr>
                            <w:t>Lógica de Programação e Algoritmos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72EF3441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6E1914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6FE2AC8F" w14:textId="00EC09FB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72EF3441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6E1914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7B3BB2A0" w14:textId="05D237AA" w:rsidR="00A23542" w:rsidRDefault="005318AE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38AB29F" wp14:editId="4C712AB3">
                <wp:simplePos x="0" y="0"/>
                <wp:positionH relativeFrom="column">
                  <wp:posOffset>1308</wp:posOffset>
                </wp:positionH>
                <wp:positionV relativeFrom="paragraph">
                  <wp:posOffset>1750668</wp:posOffset>
                </wp:positionV>
                <wp:extent cx="6186731" cy="792480"/>
                <wp:effectExtent l="0" t="0" r="0" b="762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731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288F4" w14:textId="63C5C758" w:rsidR="009B17A9" w:rsidRDefault="00000943" w:rsidP="00D80AA7">
                            <w:pPr>
                              <w:pStyle w:val="13-AUTORIADOMATERIAL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Aluno:</w:t>
                            </w:r>
                          </w:p>
                          <w:p w14:paraId="2938E0AD" w14:textId="683531C6" w:rsidR="00000943" w:rsidRPr="006540A1" w:rsidRDefault="006540A1" w:rsidP="00D80AA7">
                            <w:pPr>
                              <w:pStyle w:val="13-AUTORIADOMATERIAL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(COLOCAR NOME AQUI)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pt;margin-top:137.85pt;width:487.15pt;height:62.4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" filled="f" stroked="f" strokeweight=".5pt">
                <v:textbox>
                  <w:txbxContent>
                    <w:p w14:paraId="268288F4" w14:textId="63C5C758" w:rsidR="009B17A9" w:rsidRDefault="00000943" w:rsidP="00D80AA7">
                      <w:pPr>
                        <w:pStyle w:val="13-AUTORIADOMATERIAL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Aluno:</w:t>
                      </w:r>
                    </w:p>
                    <w:p w14:paraId="2938E0AD" w14:textId="683531C6" w:rsidR="00000943" w:rsidRPr="006540A1" w:rsidRDefault="006540A1" w:rsidP="00D80AA7">
                      <w:pPr>
                        <w:pStyle w:val="13-AUTORIADOMATERIAL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(COLOCAR NOME AQUI)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2CD1A21E" wp14:editId="59B67984">
                <wp:simplePos x="0" y="0"/>
                <wp:positionH relativeFrom="column">
                  <wp:posOffset>1270</wp:posOffset>
                </wp:positionH>
                <wp:positionV relativeFrom="paragraph">
                  <wp:posOffset>1596590</wp:posOffset>
                </wp:positionV>
                <wp:extent cx="6185535" cy="939911"/>
                <wp:effectExtent l="0" t="0" r="5715" b="0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939911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05BE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pt;margin-top:125.7pt;width:487.05pt;height:74pt;rotation:180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1E8101A5" wp14:editId="22C58300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CD810" id="Fluxograma: Documento 28" o:spid="_x0000_s1026" type="#_x0000_t114" style="position:absolute;margin-left:.35pt;margin-top:121.2pt;width:488.05pt;height:80.9pt;rotation:180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26D8A0A7" wp14:editId="35C68E2E">
                <wp:simplePos x="0" y="0"/>
                <wp:positionH relativeFrom="column">
                  <wp:posOffset>3819</wp:posOffset>
                </wp:positionH>
                <wp:positionV relativeFrom="paragraph">
                  <wp:posOffset>1417319</wp:posOffset>
                </wp:positionV>
                <wp:extent cx="6185535" cy="1153160"/>
                <wp:effectExtent l="0" t="0" r="5715" b="889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53160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3B4D6" id="Fluxograma: Documento 26" o:spid="_x0000_s1026" type="#_x0000_t114" style="position:absolute;margin-left:.3pt;margin-top:111.6pt;width:487.05pt;height:90.8pt;rotation:180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" fillcolor="#f5a607" stroked="f" strokeweight="1pt"/>
            </w:pict>
          </mc:Fallback>
        </mc:AlternateContent>
      </w:r>
      <w:r w:rsidR="00A23542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A23542" w14:paraId="13C260BC" w14:textId="77777777" w:rsidTr="00DE7B55">
        <w:tc>
          <w:tcPr>
            <w:tcW w:w="9716" w:type="dxa"/>
            <w:shd w:val="clear" w:color="auto" w:fill="113162"/>
          </w:tcPr>
          <w:p w14:paraId="4E71C352" w14:textId="78B13D00" w:rsidR="00A17062" w:rsidRDefault="00A23542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QUESTÃO </w:t>
            </w:r>
            <w:r w:rsidR="006540A1">
              <w:rPr>
                <w:b/>
                <w:bCs/>
                <w:color w:val="F5A607"/>
                <w:sz w:val="40"/>
                <w:szCs w:val="40"/>
              </w:rPr>
              <w:t>1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F3408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3C408F33" w14:textId="4C3ED655" w:rsidR="00A23542" w:rsidRPr="008F6168" w:rsidRDefault="00BA09AA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</w:t>
            </w:r>
            <w:r w:rsidR="00A17062">
              <w:rPr>
                <w:b/>
                <w:bCs/>
                <w:color w:val="F5A607"/>
                <w:sz w:val="40"/>
                <w:szCs w:val="40"/>
              </w:rPr>
              <w:t>ONTEÚDO ATÉ AULA</w:t>
            </w:r>
            <w:r>
              <w:rPr>
                <w:b/>
                <w:bCs/>
                <w:color w:val="F5A607"/>
                <w:sz w:val="40"/>
                <w:szCs w:val="40"/>
              </w:rPr>
              <w:t xml:space="preserve"> 03</w:t>
            </w:r>
          </w:p>
        </w:tc>
      </w:tr>
      <w:tr w:rsidR="00A23542" w14:paraId="75894F3B" w14:textId="77777777" w:rsidTr="00DE7B55">
        <w:tc>
          <w:tcPr>
            <w:tcW w:w="9716" w:type="dxa"/>
          </w:tcPr>
          <w:p w14:paraId="38B4ECA0" w14:textId="26A91A19" w:rsidR="000F45D1" w:rsidRPr="007A7CB1" w:rsidRDefault="00A23542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4B75AF" w:rsidRPr="001E44C4">
              <w:rPr>
                <w:b/>
                <w:bCs/>
                <w:color w:val="113162"/>
              </w:rPr>
              <w:t>Imagina-se que você é um dos programadores responsáveis pela</w:t>
            </w:r>
            <w:r w:rsidR="005A68B3" w:rsidRPr="001E44C4">
              <w:rPr>
                <w:b/>
                <w:bCs/>
                <w:color w:val="113162"/>
              </w:rPr>
              <w:t xml:space="preserve"> con</w:t>
            </w:r>
            <w:r w:rsidR="00482A32" w:rsidRPr="001E44C4">
              <w:rPr>
                <w:b/>
                <w:bCs/>
                <w:color w:val="113162"/>
              </w:rPr>
              <w:t>s</w:t>
            </w:r>
            <w:r w:rsidR="005A68B3" w:rsidRPr="001E44C4">
              <w:rPr>
                <w:b/>
                <w:bCs/>
                <w:color w:val="113162"/>
              </w:rPr>
              <w:t>tr</w:t>
            </w:r>
            <w:r w:rsidR="00482A32" w:rsidRPr="001E44C4">
              <w:rPr>
                <w:b/>
                <w:bCs/>
                <w:color w:val="113162"/>
              </w:rPr>
              <w:t>u</w:t>
            </w:r>
            <w:r w:rsidR="005A68B3" w:rsidRPr="001E44C4">
              <w:rPr>
                <w:b/>
                <w:bCs/>
                <w:color w:val="113162"/>
              </w:rPr>
              <w:t xml:space="preserve">ção de app de vendas para uma determinada empresa X </w:t>
            </w:r>
            <w:r w:rsidR="00D770A1" w:rsidRPr="001E44C4">
              <w:rPr>
                <w:b/>
                <w:bCs/>
                <w:color w:val="113162"/>
              </w:rPr>
              <w:t>que vende em atacado</w:t>
            </w:r>
            <w:r w:rsidR="005A68B3" w:rsidRPr="001E44C4">
              <w:rPr>
                <w:b/>
                <w:bCs/>
                <w:color w:val="113162"/>
              </w:rPr>
              <w:t>.</w:t>
            </w:r>
            <w:r w:rsidR="00A7780A">
              <w:rPr>
                <w:b/>
                <w:bCs/>
                <w:color w:val="113162"/>
              </w:rPr>
              <w:t xml:space="preserve"> </w:t>
            </w:r>
            <w:r w:rsidR="000757DF">
              <w:rPr>
                <w:b/>
                <w:bCs/>
                <w:color w:val="1F3864" w:themeColor="accent5" w:themeShade="80"/>
              </w:rPr>
              <w:t xml:space="preserve">Para calcular </w:t>
            </w:r>
            <w:r w:rsidR="001261FA">
              <w:rPr>
                <w:b/>
                <w:bCs/>
                <w:color w:val="1F3864" w:themeColor="accent5" w:themeShade="80"/>
              </w:rPr>
              <w:t xml:space="preserve">o valor total que o </w:t>
            </w:r>
            <w:r w:rsidR="00540FAA">
              <w:rPr>
                <w:b/>
                <w:bCs/>
                <w:color w:val="1F3864" w:themeColor="accent5" w:themeShade="80"/>
              </w:rPr>
              <w:t>deve-se levar em consideração o custo de embala</w:t>
            </w:r>
            <w:r w:rsidR="00B55E48">
              <w:rPr>
                <w:b/>
                <w:bCs/>
                <w:color w:val="1F3864" w:themeColor="accent5" w:themeShade="80"/>
              </w:rPr>
              <w:t>gem conforme a tabela abaixo</w:t>
            </w:r>
          </w:p>
          <w:tbl>
            <w:tblPr>
              <w:tblStyle w:val="TabeladeGrade4-nfas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5"/>
              <w:gridCol w:w="4745"/>
            </w:tblGrid>
            <w:tr w:rsidR="009E6C5A" w14:paraId="723B56C8" w14:textId="77777777" w:rsidTr="007B35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1129D13C" w14:textId="7EC84A64" w:rsidR="009E6C5A" w:rsidRPr="009E6C5A" w:rsidRDefault="009E6C5A" w:rsidP="009E6C5A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Quantidade</w:t>
                  </w:r>
                </w:p>
              </w:tc>
              <w:tc>
                <w:tcPr>
                  <w:tcW w:w="4745" w:type="dxa"/>
                </w:tcPr>
                <w:p w14:paraId="0C4C9D4D" w14:textId="342C3145" w:rsidR="009E6C5A" w:rsidRPr="009E6C5A" w:rsidRDefault="009760F1" w:rsidP="009E6C5A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Custo Embalagem</w:t>
                  </w:r>
                </w:p>
              </w:tc>
            </w:tr>
            <w:tr w:rsidR="009E6C5A" w14:paraId="2424C00D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697D1F41" w14:textId="744749E0" w:rsidR="009E6C5A" w:rsidRDefault="00B55E48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 w:rsidRPr="00B55E48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0 &lt;= quantidade &lt; 11</w:t>
                  </w:r>
                </w:p>
              </w:tc>
              <w:tc>
                <w:tcPr>
                  <w:tcW w:w="4745" w:type="dxa"/>
                </w:tcPr>
                <w:p w14:paraId="0024F056" w14:textId="688F7B0B" w:rsidR="009E6C5A" w:rsidRDefault="004E0773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R$ 30</w:t>
                  </w:r>
                  <w:r w:rsidR="00300833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.00</w:t>
                  </w:r>
                </w:p>
              </w:tc>
            </w:tr>
            <w:tr w:rsidR="009E6C5A" w14:paraId="0C6CE252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0E87E07" w14:textId="79D283EB" w:rsidR="009E6C5A" w:rsidRDefault="00E318B7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 w:rsidRPr="00E318B7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11 &lt;= quantidade &lt; 101</w:t>
                  </w:r>
                </w:p>
              </w:tc>
              <w:tc>
                <w:tcPr>
                  <w:tcW w:w="4745" w:type="dxa"/>
                </w:tcPr>
                <w:p w14:paraId="6237A975" w14:textId="23973614" w:rsidR="009E6C5A" w:rsidRDefault="0094722B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4E0773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60</w:t>
                  </w:r>
                  <w:r w:rsidR="00300833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.00</w:t>
                  </w:r>
                </w:p>
              </w:tc>
            </w:tr>
            <w:tr w:rsidR="009E6C5A" w14:paraId="20E2A951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48331E15" w14:textId="2F8680A1" w:rsidR="009E6C5A" w:rsidRDefault="00E318B7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 w:rsidRPr="00E318B7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101 &lt;= quantidade &lt; 1001</w:t>
                  </w:r>
                </w:p>
              </w:tc>
              <w:tc>
                <w:tcPr>
                  <w:tcW w:w="4745" w:type="dxa"/>
                </w:tcPr>
                <w:p w14:paraId="6C15F19B" w14:textId="2CBDCD09" w:rsidR="009E6C5A" w:rsidRDefault="0094722B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4E0773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120</w:t>
                  </w:r>
                  <w:r w:rsidR="00300833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.00</w:t>
                  </w:r>
                </w:p>
              </w:tc>
            </w:tr>
            <w:tr w:rsidR="009E6C5A" w14:paraId="0A503773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2865262" w14:textId="76EFFA62" w:rsidR="009E6C5A" w:rsidRDefault="009760F1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q</w:t>
                  </w:r>
                  <w:r w:rsidR="00E318B7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uantidade</w:t>
                  </w: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 &gt;= 1001</w:t>
                  </w:r>
                </w:p>
              </w:tc>
              <w:tc>
                <w:tcPr>
                  <w:tcW w:w="4745" w:type="dxa"/>
                </w:tcPr>
                <w:p w14:paraId="661337CA" w14:textId="727B2D85" w:rsidR="009E6C5A" w:rsidRDefault="0094722B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4E0773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240</w:t>
                  </w:r>
                  <w:r w:rsidR="00300833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.00</w:t>
                  </w:r>
                </w:p>
              </w:tc>
            </w:tr>
          </w:tbl>
          <w:p w14:paraId="408568F3" w14:textId="6A6F335B" w:rsidR="00CB7FAE" w:rsidRDefault="00D33733" w:rsidP="00D33733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Elabore um programa em </w:t>
            </w:r>
            <w:r w:rsidR="002C2084">
              <w:rPr>
                <w:b/>
                <w:bCs/>
                <w:color w:val="1F3864" w:themeColor="accent5" w:themeShade="80"/>
                <w:sz w:val="24"/>
                <w:szCs w:val="24"/>
              </w:rPr>
              <w:t>P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ython </w:t>
            </w:r>
            <w:r w:rsidR="00847156">
              <w:rPr>
                <w:b/>
                <w:bCs/>
                <w:color w:val="1F3864" w:themeColor="accent5" w:themeShade="80"/>
                <w:sz w:val="24"/>
                <w:szCs w:val="24"/>
              </w:rPr>
              <w:t>que:</w:t>
            </w:r>
          </w:p>
          <w:p w14:paraId="0088C17D" w14:textId="0B48F7A4" w:rsidR="00847156" w:rsidRPr="00493FB9" w:rsidRDefault="00847156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o valor unitário do produto (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Lembrar que número </w:t>
            </w:r>
            <w:r w:rsidR="00A51CAC" w:rsidRPr="00E55188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decimal é feito com </w:t>
            </w:r>
            <w:r w:rsidR="00300833" w:rsidRPr="00E55188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PONTO</w:t>
            </w:r>
            <w:r w:rsidR="00A51CAC" w:rsidRPr="00E55188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e não </w:t>
            </w:r>
            <w:r w:rsidR="00300833" w:rsidRPr="00E55188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VÍRGULA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43AECB7D" w14:textId="428FB555" w:rsidR="00847156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a quantidade desse produto;</w:t>
            </w:r>
          </w:p>
          <w:p w14:paraId="0FCF2316" w14:textId="430630B9" w:rsidR="006D782A" w:rsidRPr="00493FB9" w:rsidRDefault="006D782A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programa deve retornar o valor total </w:t>
            </w:r>
            <w:r w:rsidR="00C67D54">
              <w:rPr>
                <w:b/>
                <w:bCs/>
                <w:color w:val="1F3864" w:themeColor="accent5" w:themeShade="80"/>
                <w:sz w:val="24"/>
                <w:szCs w:val="24"/>
              </w:rPr>
              <w:t>sem o frete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14B1C985" w14:textId="251F52F4" w:rsidR="005123AA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programa deve retornar </w:t>
            </w:r>
            <w:r w:rsidR="005123A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valor </w:t>
            </w:r>
            <w:r w:rsidR="006D782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total após o </w:t>
            </w:r>
            <w:r w:rsidR="00C67D54">
              <w:rPr>
                <w:b/>
                <w:bCs/>
                <w:color w:val="1F3864" w:themeColor="accent5" w:themeShade="80"/>
                <w:sz w:val="24"/>
                <w:szCs w:val="24"/>
              </w:rPr>
              <w:t>frete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6699CAC5" w14:textId="2A884BF8" w:rsidR="001E44C4" w:rsidRPr="00493FB9" w:rsidRDefault="00995E0D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Deve-se utilizar estruturas if, elif e else</w:t>
            </w:r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</w:t>
            </w:r>
            <w:r w:rsidR="00100429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1 de 1</w:t>
            </w:r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</w:t>
            </w: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;</w:t>
            </w:r>
          </w:p>
          <w:p w14:paraId="2377DF9A" w14:textId="07FFE386" w:rsidR="009612BA" w:rsidRPr="00493FB9" w:rsidRDefault="004C494F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Colocar um exemplo de SAIDA DE CONSOLE </w:t>
            </w:r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de</w:t>
            </w: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compra de mais de 10</w:t>
            </w:r>
            <w:r w:rsidR="00643055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00</w:t>
            </w: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und</w:t>
            </w:r>
            <w:proofErr w:type="spellEnd"/>
            <w:r w:rsidR="00A7780A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.</w:t>
            </w:r>
            <w:r w:rsidR="00811557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0EB440F3" w14:textId="7A6AF699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4D120AC7" w14:textId="2D89CF40" w:rsidR="00C2242F" w:rsidRDefault="00847205" w:rsidP="006C1D3D">
            <w:pPr>
              <w:ind w:firstLine="0"/>
              <w:jc w:val="center"/>
              <w:rPr>
                <w:color w:val="A9B7C6"/>
              </w:rPr>
            </w:pPr>
            <w:r w:rsidRPr="00847205">
              <w:rPr>
                <w:noProof/>
                <w:color w:val="A9B7C6"/>
              </w:rPr>
              <w:drawing>
                <wp:inline distT="0" distB="0" distL="0" distR="0" wp14:anchorId="1AE0A537" wp14:editId="372EF617">
                  <wp:extent cx="5344271" cy="790685"/>
                  <wp:effectExtent l="0" t="0" r="889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271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A5C08" w14:textId="28231788" w:rsidR="00B23120" w:rsidRPr="00736765" w:rsidRDefault="00B23120" w:rsidP="006C1D3D">
            <w:pPr>
              <w:ind w:firstLine="0"/>
              <w:jc w:val="center"/>
              <w:rPr>
                <w:color w:val="A9B7C6"/>
              </w:rPr>
            </w:pPr>
            <w:r w:rsidRPr="00766DBC">
              <w:rPr>
                <w:b/>
                <w:bCs/>
                <w:color w:val="1F3864" w:themeColor="accent5" w:themeShade="80"/>
              </w:rPr>
              <w:t xml:space="preserve">Figura: Exemplo de programa </w:t>
            </w:r>
            <w:r>
              <w:rPr>
                <w:b/>
                <w:bCs/>
                <w:color w:val="1F3864" w:themeColor="accent5" w:themeShade="80"/>
              </w:rPr>
              <w:t xml:space="preserve">com </w:t>
            </w:r>
            <w:r w:rsidR="00847205">
              <w:rPr>
                <w:b/>
                <w:bCs/>
                <w:color w:val="1F3864" w:themeColor="accent5" w:themeShade="80"/>
              </w:rPr>
              <w:t xml:space="preserve"> 1001 unidades</w:t>
            </w:r>
            <w:r>
              <w:rPr>
                <w:b/>
                <w:bCs/>
                <w:color w:val="1F3864" w:themeColor="accent5" w:themeShade="80"/>
              </w:rPr>
              <w:t xml:space="preserve"> sendo pedidas.</w:t>
            </w:r>
          </w:p>
        </w:tc>
      </w:tr>
    </w:tbl>
    <w:p w14:paraId="3F09381C" w14:textId="77777777" w:rsidR="002B61A6" w:rsidRDefault="002B61A6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4B75AF" w14:paraId="14E1E8B3" w14:textId="77777777" w:rsidTr="00DE7B55">
        <w:tc>
          <w:tcPr>
            <w:tcW w:w="9716" w:type="dxa"/>
            <w:shd w:val="clear" w:color="auto" w:fill="FFFFFF" w:themeFill="background1"/>
          </w:tcPr>
          <w:p w14:paraId="03ACBD2C" w14:textId="0DF8808C" w:rsidR="004B75AF" w:rsidRDefault="004B75AF" w:rsidP="00D0516E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presentação do Código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4B75AF" w14:paraId="1D93AAB1" w14:textId="77777777" w:rsidTr="00DE7B55">
        <w:tc>
          <w:tcPr>
            <w:tcW w:w="9716" w:type="dxa"/>
            <w:shd w:val="clear" w:color="auto" w:fill="FFFFFF" w:themeFill="background1"/>
          </w:tcPr>
          <w:p w14:paraId="63CB7F2F" w14:textId="77777777" w:rsid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CÓDIGO AQUI)</w:t>
            </w:r>
          </w:p>
          <w:p w14:paraId="10DB103C" w14:textId="68F79B4C" w:rsidR="0005040A" w:rsidRPr="00D0516E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D0516E">
              <w:rPr>
                <w:rFonts w:eastAsia="Times New Roman"/>
                <w:color w:val="FF0000"/>
                <w:sz w:val="24"/>
                <w:szCs w:val="24"/>
              </w:rPr>
              <w:t>(Não esquecer</w:t>
            </w:r>
            <w:r w:rsidR="00A36A84">
              <w:rPr>
                <w:rFonts w:eastAsia="Times New Roman"/>
                <w:color w:val="FF0000"/>
                <w:sz w:val="24"/>
                <w:szCs w:val="24"/>
              </w:rPr>
              <w:t xml:space="preserve"> de colocar o seu nome completo</w:t>
            </w:r>
            <w:r w:rsidRPr="00D0516E">
              <w:rPr>
                <w:rFonts w:eastAsia="Times New Roman"/>
                <w:color w:val="FF0000"/>
                <w:sz w:val="24"/>
                <w:szCs w:val="24"/>
              </w:rPr>
              <w:t>)</w:t>
            </w:r>
          </w:p>
          <w:p w14:paraId="2586BC6C" w14:textId="77777777" w:rsidR="004B75AF" w:rsidRDefault="00E56F4D" w:rsidP="007A7CB1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</w:t>
            </w:r>
            <w:r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. SE COLOCAR IMAGEM NÃO SERÁ AVALIADO</w:t>
            </w: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39A8D8D8" w14:textId="3CF7365A" w:rsidR="007A7CB1" w:rsidRPr="0088030D" w:rsidRDefault="007A7CB1" w:rsidP="007A7CB1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D0516E">
              <w:rPr>
                <w:rFonts w:eastAsia="Times New Roman"/>
                <w:color w:val="FF0000"/>
                <w:sz w:val="24"/>
                <w:szCs w:val="24"/>
              </w:rPr>
              <w:t>(Não esquecer de inserir comentários)</w:t>
            </w:r>
          </w:p>
        </w:tc>
      </w:tr>
    </w:tbl>
    <w:p w14:paraId="6BC71D73" w14:textId="7CA1DA1D" w:rsidR="004B75AF" w:rsidRDefault="004B75AF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736765" w14:paraId="77EDEB4E" w14:textId="77777777" w:rsidTr="008C22B6">
        <w:tc>
          <w:tcPr>
            <w:tcW w:w="9716" w:type="dxa"/>
            <w:shd w:val="clear" w:color="auto" w:fill="FFFFFF" w:themeFill="background1"/>
          </w:tcPr>
          <w:p w14:paraId="63A97B59" w14:textId="416B35AF" w:rsidR="00736765" w:rsidRDefault="00736765" w:rsidP="00736765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="00CB7CF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736765" w14:paraId="2F5CA179" w14:textId="77777777" w:rsidTr="008C22B6">
        <w:tc>
          <w:tcPr>
            <w:tcW w:w="9716" w:type="dxa"/>
            <w:shd w:val="clear" w:color="auto" w:fill="FFFFFF" w:themeFill="background1"/>
          </w:tcPr>
          <w:p w14:paraId="661B53B6" w14:textId="77777777" w:rsidR="00736765" w:rsidRDefault="00736765" w:rsidP="00736765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SAÍDA DO CONSOLE AQUI)</w:t>
            </w:r>
          </w:p>
          <w:p w14:paraId="0B9D5F45" w14:textId="79A3AA28" w:rsidR="00736765" w:rsidRPr="00493FB9" w:rsidRDefault="00736765" w:rsidP="00493FB9">
            <w:pPr>
              <w:ind w:firstLine="0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D0516E">
              <w:rPr>
                <w:rFonts w:eastAsia="Times New Roman"/>
                <w:color w:val="FF0000"/>
                <w:sz w:val="24"/>
                <w:szCs w:val="24"/>
              </w:rPr>
              <w:t>(Não esquecer d</w:t>
            </w:r>
            <w:r w:rsidR="00DA7928">
              <w:rPr>
                <w:rFonts w:eastAsia="Times New Roman"/>
                <w:color w:val="FF0000"/>
                <w:sz w:val="24"/>
                <w:szCs w:val="24"/>
              </w:rPr>
              <w:t>e colocar o nome</w:t>
            </w:r>
            <w:r w:rsidRPr="00D0516E">
              <w:rPr>
                <w:rFonts w:eastAsia="Times New Roman"/>
                <w:color w:val="FF0000"/>
                <w:sz w:val="24"/>
                <w:szCs w:val="24"/>
              </w:rPr>
              <w:t>)</w:t>
            </w:r>
          </w:p>
        </w:tc>
      </w:tr>
    </w:tbl>
    <w:p w14:paraId="34254F63" w14:textId="057BDAAA" w:rsidR="00811557" w:rsidRDefault="00D35987" w:rsidP="00D35987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2F3575" w14:paraId="17105B5C" w14:textId="77777777" w:rsidTr="00DE7B55">
        <w:tc>
          <w:tcPr>
            <w:tcW w:w="9716" w:type="dxa"/>
            <w:shd w:val="clear" w:color="auto" w:fill="113162"/>
          </w:tcPr>
          <w:p w14:paraId="045D3A96" w14:textId="4C1BA065" w:rsidR="002F3575" w:rsidRDefault="007A7CB1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br w:type="page"/>
            </w:r>
            <w:r w:rsidR="002F3575">
              <w:rPr>
                <w:b/>
                <w:bCs/>
                <w:color w:val="F5A607"/>
                <w:sz w:val="40"/>
                <w:szCs w:val="40"/>
              </w:rPr>
              <w:t>QUESTÃO 2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DB041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139004AF" w14:textId="6860471D" w:rsidR="00193343" w:rsidRPr="00D91FAE" w:rsidRDefault="00193343" w:rsidP="00DE7B55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04</w:t>
            </w:r>
          </w:p>
        </w:tc>
      </w:tr>
      <w:tr w:rsidR="002F3575" w14:paraId="0ABA256C" w14:textId="77777777" w:rsidTr="00DE7B55">
        <w:tc>
          <w:tcPr>
            <w:tcW w:w="9716" w:type="dxa"/>
          </w:tcPr>
          <w:p w14:paraId="1D9EB2A5" w14:textId="0404A736" w:rsidR="00CF4223" w:rsidRDefault="002F3575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35636F">
              <w:rPr>
                <w:b/>
                <w:bCs/>
                <w:color w:val="113162"/>
                <w:sz w:val="24"/>
                <w:szCs w:val="24"/>
              </w:rPr>
              <w:t xml:space="preserve">Você </w:t>
            </w:r>
            <w:r w:rsidR="0078570B">
              <w:rPr>
                <w:b/>
                <w:bCs/>
                <w:color w:val="113162"/>
                <w:sz w:val="24"/>
                <w:szCs w:val="24"/>
              </w:rPr>
              <w:t xml:space="preserve">e sua equipe de programadores foram contratados para desenvolver um app </w:t>
            </w:r>
            <w:r w:rsidR="00CF4223">
              <w:rPr>
                <w:b/>
                <w:bCs/>
                <w:color w:val="113162"/>
                <w:sz w:val="24"/>
                <w:szCs w:val="24"/>
              </w:rPr>
              <w:t xml:space="preserve">de vendas para uma </w:t>
            </w:r>
            <w:r w:rsidR="00BA713E">
              <w:rPr>
                <w:b/>
                <w:bCs/>
                <w:color w:val="113162"/>
                <w:sz w:val="24"/>
                <w:szCs w:val="24"/>
              </w:rPr>
              <w:t>sorveteria</w:t>
            </w:r>
            <w:r w:rsidR="00CF4223">
              <w:rPr>
                <w:b/>
                <w:bCs/>
                <w:color w:val="113162"/>
                <w:sz w:val="24"/>
                <w:szCs w:val="24"/>
              </w:rPr>
              <w:t xml:space="preserve">. </w:t>
            </w:r>
            <w:r w:rsidR="00A73DDF">
              <w:rPr>
                <w:b/>
                <w:bCs/>
                <w:color w:val="113162"/>
                <w:sz w:val="24"/>
                <w:szCs w:val="24"/>
              </w:rPr>
              <w:t>Você ficou com a parte de desenvolver a interface do cliente para retirada do produto.</w:t>
            </w:r>
          </w:p>
          <w:p w14:paraId="01FDE0B7" w14:textId="3502DA99" w:rsidR="00A73DDF" w:rsidRPr="00CF4223" w:rsidRDefault="00A73DDF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A </w:t>
            </w:r>
            <w:r w:rsidR="00BA713E">
              <w:rPr>
                <w:b/>
                <w:bCs/>
                <w:color w:val="113162"/>
                <w:sz w:val="24"/>
                <w:szCs w:val="24"/>
              </w:rPr>
              <w:t>Sorveteria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 possui 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seguinte tabela </w:t>
            </w:r>
            <w:r w:rsidR="00776DB5">
              <w:rPr>
                <w:b/>
                <w:bCs/>
                <w:color w:val="113162"/>
                <w:sz w:val="24"/>
                <w:szCs w:val="24"/>
              </w:rPr>
              <w:t xml:space="preserve">com o código,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descrição,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776DB5">
              <w:rPr>
                <w:b/>
                <w:bCs/>
                <w:color w:val="113162"/>
                <w:sz w:val="24"/>
                <w:szCs w:val="24"/>
              </w:rPr>
              <w:t>tamanhos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e</w:t>
            </w:r>
            <w:r w:rsidR="005C62D4">
              <w:rPr>
                <w:b/>
                <w:bCs/>
                <w:color w:val="113162"/>
                <w:sz w:val="24"/>
                <w:szCs w:val="24"/>
              </w:rPr>
              <w:t xml:space="preserve"> os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valores</w:t>
            </w:r>
            <w:r w:rsidR="005C62D4">
              <w:rPr>
                <w:b/>
                <w:bCs/>
                <w:color w:val="113162"/>
                <w:sz w:val="24"/>
                <w:szCs w:val="24"/>
              </w:rPr>
              <w:t xml:space="preserve"> de sorvete</w:t>
            </w:r>
            <w:r w:rsidR="00AE641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tbl>
            <w:tblPr>
              <w:tblStyle w:val="TabeladeGrade4-nfase6"/>
              <w:tblW w:w="8505" w:type="dxa"/>
              <w:tblInd w:w="487" w:type="dxa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1701"/>
              <w:gridCol w:w="1701"/>
              <w:gridCol w:w="1701"/>
              <w:gridCol w:w="1701"/>
            </w:tblGrid>
            <w:tr w:rsidR="005C62D4" w14:paraId="04457D27" w14:textId="4BF604AA" w:rsidTr="009C09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1" w:type="dxa"/>
                </w:tcPr>
                <w:p w14:paraId="34607972" w14:textId="66C3C8B0" w:rsidR="005C62D4" w:rsidRPr="009E6C5A" w:rsidRDefault="005C62D4" w:rsidP="00757296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1701" w:type="dxa"/>
                </w:tcPr>
                <w:p w14:paraId="741FD544" w14:textId="76AB61BB" w:rsidR="005C62D4" w:rsidRPr="009E6C5A" w:rsidRDefault="005C62D4" w:rsidP="00757296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</w:t>
                  </w:r>
                  <w:r>
                    <w:rPr>
                      <w:sz w:val="24"/>
                      <w:szCs w:val="24"/>
                    </w:rPr>
                    <w:t>crição</w:t>
                  </w:r>
                </w:p>
              </w:tc>
              <w:tc>
                <w:tcPr>
                  <w:tcW w:w="1701" w:type="dxa"/>
                </w:tcPr>
                <w:p w14:paraId="007DDDBB" w14:textId="77777777" w:rsidR="005C62D4" w:rsidRDefault="0040498D" w:rsidP="00757296">
                  <w:pPr>
                    <w:tabs>
                      <w:tab w:val="left" w:pos="1185"/>
                    </w:tabs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Tamanho</w:t>
                  </w:r>
                  <w:r w:rsidR="005C62D4">
                    <w:rPr>
                      <w:sz w:val="24"/>
                      <w:szCs w:val="24"/>
                    </w:rPr>
                    <w:t xml:space="preserve"> </w:t>
                  </w:r>
                  <w:r w:rsidR="009C09AF">
                    <w:rPr>
                      <w:sz w:val="24"/>
                      <w:szCs w:val="24"/>
                    </w:rPr>
                    <w:t>P</w:t>
                  </w:r>
                </w:p>
                <w:p w14:paraId="21BAB2CF" w14:textId="3AAA74EC" w:rsidR="009C09AF" w:rsidRPr="009E6C5A" w:rsidRDefault="009C09AF" w:rsidP="00757296">
                  <w:pPr>
                    <w:tabs>
                      <w:tab w:val="left" w:pos="1185"/>
                    </w:tabs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(500</w:t>
                  </w:r>
                  <w:r w:rsidR="00757296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ml)</w:t>
                  </w:r>
                </w:p>
              </w:tc>
              <w:tc>
                <w:tcPr>
                  <w:tcW w:w="1701" w:type="dxa"/>
                </w:tcPr>
                <w:p w14:paraId="0DA81D5A" w14:textId="77777777" w:rsidR="005C62D4" w:rsidRDefault="0040498D" w:rsidP="00757296">
                  <w:pPr>
                    <w:tabs>
                      <w:tab w:val="left" w:pos="1185"/>
                    </w:tabs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Tamanho M</w:t>
                  </w:r>
                </w:p>
                <w:p w14:paraId="56B8A8BF" w14:textId="094A0AA4" w:rsidR="009C09AF" w:rsidRDefault="00757296" w:rsidP="00757296">
                  <w:pPr>
                    <w:tabs>
                      <w:tab w:val="left" w:pos="1185"/>
                    </w:tabs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(1000 ml)</w:t>
                  </w:r>
                </w:p>
              </w:tc>
              <w:tc>
                <w:tcPr>
                  <w:tcW w:w="1701" w:type="dxa"/>
                </w:tcPr>
                <w:p w14:paraId="69939C2C" w14:textId="491B7FDF" w:rsidR="005C62D4" w:rsidRDefault="0040498D" w:rsidP="00757296">
                  <w:pPr>
                    <w:tabs>
                      <w:tab w:val="left" w:pos="1185"/>
                    </w:tabs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Tamanho </w:t>
                  </w:r>
                  <w:r w:rsidR="00757296">
                    <w:rPr>
                      <w:sz w:val="24"/>
                      <w:szCs w:val="24"/>
                    </w:rPr>
                    <w:t>G</w:t>
                  </w:r>
                </w:p>
                <w:p w14:paraId="381DC460" w14:textId="74C7FC46" w:rsidR="00757296" w:rsidRDefault="00757296" w:rsidP="00757296">
                  <w:pPr>
                    <w:tabs>
                      <w:tab w:val="left" w:pos="1185"/>
                    </w:tabs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(2000 ml)</w:t>
                  </w:r>
                </w:p>
              </w:tc>
            </w:tr>
            <w:tr w:rsidR="00757296" w14:paraId="32B860E6" w14:textId="53FB30DE" w:rsidTr="009C09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1" w:type="dxa"/>
                </w:tcPr>
                <w:p w14:paraId="78DF06EC" w14:textId="2FA109D1" w:rsidR="00757296" w:rsidRDefault="00757296" w:rsidP="00757296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TR</w:t>
                  </w:r>
                </w:p>
              </w:tc>
              <w:tc>
                <w:tcPr>
                  <w:tcW w:w="1701" w:type="dxa"/>
                </w:tcPr>
                <w:p w14:paraId="1F19900F" w14:textId="346C2A10" w:rsidR="00757296" w:rsidRDefault="00757296" w:rsidP="00757296">
                  <w:pPr>
                    <w:ind w:firstLin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Sabores Tradicionais</w:t>
                  </w:r>
                </w:p>
              </w:tc>
              <w:tc>
                <w:tcPr>
                  <w:tcW w:w="1701" w:type="dxa"/>
                </w:tcPr>
                <w:p w14:paraId="087E3572" w14:textId="73F35C40" w:rsidR="00757296" w:rsidRDefault="00757296" w:rsidP="00757296">
                  <w:pPr>
                    <w:tabs>
                      <w:tab w:val="left" w:pos="1875"/>
                    </w:tabs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R$ 6,00</w:t>
                  </w:r>
                </w:p>
              </w:tc>
              <w:tc>
                <w:tcPr>
                  <w:tcW w:w="1701" w:type="dxa"/>
                </w:tcPr>
                <w:p w14:paraId="1FEF4145" w14:textId="2D20BE0B" w:rsidR="00757296" w:rsidRDefault="00757296" w:rsidP="00757296">
                  <w:pPr>
                    <w:tabs>
                      <w:tab w:val="left" w:pos="1875"/>
                    </w:tabs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R$ 10,00</w:t>
                  </w:r>
                </w:p>
              </w:tc>
              <w:tc>
                <w:tcPr>
                  <w:tcW w:w="1701" w:type="dxa"/>
                </w:tcPr>
                <w:p w14:paraId="668EA4BD" w14:textId="6EFFD9E0" w:rsidR="00757296" w:rsidRDefault="00757296" w:rsidP="00757296">
                  <w:pPr>
                    <w:tabs>
                      <w:tab w:val="left" w:pos="1875"/>
                    </w:tabs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R$ 1</w:t>
                  </w:r>
                  <w:r w:rsidR="006E4392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8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757296" w14:paraId="34A40356" w14:textId="56D7B843" w:rsidTr="009C09AF">
              <w:trPr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1" w:type="dxa"/>
                </w:tcPr>
                <w:p w14:paraId="666A1C0A" w14:textId="3CBC9D7C" w:rsidR="00757296" w:rsidRDefault="00757296" w:rsidP="00757296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ES</w:t>
                  </w:r>
                </w:p>
              </w:tc>
              <w:tc>
                <w:tcPr>
                  <w:tcW w:w="1701" w:type="dxa"/>
                </w:tcPr>
                <w:p w14:paraId="0FC28639" w14:textId="149865B1" w:rsidR="00757296" w:rsidRDefault="00757296" w:rsidP="00757296">
                  <w:pPr>
                    <w:ind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Sabores Especiais</w:t>
                  </w:r>
                </w:p>
              </w:tc>
              <w:tc>
                <w:tcPr>
                  <w:tcW w:w="1701" w:type="dxa"/>
                </w:tcPr>
                <w:p w14:paraId="2FF684E8" w14:textId="799BF9F6" w:rsidR="00757296" w:rsidRDefault="00757296" w:rsidP="00757296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R$ 7,00</w:t>
                  </w:r>
                </w:p>
              </w:tc>
              <w:tc>
                <w:tcPr>
                  <w:tcW w:w="1701" w:type="dxa"/>
                </w:tcPr>
                <w:p w14:paraId="2A24AB29" w14:textId="40F6E881" w:rsidR="00757296" w:rsidRDefault="00757296" w:rsidP="00757296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R$ 12,00</w:t>
                  </w:r>
                </w:p>
              </w:tc>
              <w:tc>
                <w:tcPr>
                  <w:tcW w:w="1701" w:type="dxa"/>
                </w:tcPr>
                <w:p w14:paraId="2CC4CA58" w14:textId="0D97F388" w:rsidR="00757296" w:rsidRDefault="00757296" w:rsidP="00757296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6E4392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21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757296" w14:paraId="47BF5F2C" w14:textId="1A4A0ED3" w:rsidTr="009C09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1" w:type="dxa"/>
                </w:tcPr>
                <w:p w14:paraId="1320D0CA" w14:textId="784565B8" w:rsidR="00757296" w:rsidRDefault="00757296" w:rsidP="00757296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1701" w:type="dxa"/>
                </w:tcPr>
                <w:p w14:paraId="6CF680FD" w14:textId="25212618" w:rsidR="00757296" w:rsidRDefault="00757296" w:rsidP="00757296">
                  <w:pPr>
                    <w:ind w:firstLin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Sabores Premium</w:t>
                  </w:r>
                </w:p>
              </w:tc>
              <w:tc>
                <w:tcPr>
                  <w:tcW w:w="1701" w:type="dxa"/>
                </w:tcPr>
                <w:p w14:paraId="6D579A55" w14:textId="0AB7AB63" w:rsidR="00757296" w:rsidRDefault="00757296" w:rsidP="00757296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R$ 8,00</w:t>
                  </w:r>
                </w:p>
              </w:tc>
              <w:tc>
                <w:tcPr>
                  <w:tcW w:w="1701" w:type="dxa"/>
                </w:tcPr>
                <w:p w14:paraId="1248421F" w14:textId="392AA96E" w:rsidR="00757296" w:rsidRDefault="00757296" w:rsidP="00757296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R$ 14,00</w:t>
                  </w:r>
                </w:p>
              </w:tc>
              <w:tc>
                <w:tcPr>
                  <w:tcW w:w="1701" w:type="dxa"/>
                </w:tcPr>
                <w:p w14:paraId="26277312" w14:textId="05B4308B" w:rsidR="00757296" w:rsidRDefault="00757296" w:rsidP="00757296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6E4392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24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</w:tbl>
          <w:p w14:paraId="7CFD17B3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14832CE2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48171C9D" w14:textId="5A6936C9" w:rsidR="008A1EE6" w:rsidRDefault="008A1EE6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Entre com o tamanho d</w:t>
            </w:r>
            <w:r w:rsidR="006E4392">
              <w:rPr>
                <w:b/>
                <w:bCs/>
                <w:color w:val="1F3864" w:themeColor="accent5" w:themeShade="80"/>
                <w:sz w:val="24"/>
                <w:szCs w:val="24"/>
              </w:rPr>
              <w:t>o pote de sorvete desejado;</w:t>
            </w:r>
          </w:p>
          <w:p w14:paraId="19A9EEBF" w14:textId="198D5694" w:rsidR="008A1EE6" w:rsidRPr="008A1EE6" w:rsidRDefault="002F3575" w:rsidP="008A1EE6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Entre com </w:t>
            </w:r>
            <w:r w:rsidR="009934A7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código do </w:t>
            </w:r>
            <w:r w:rsidR="006E4392">
              <w:rPr>
                <w:b/>
                <w:bCs/>
                <w:color w:val="1F3864" w:themeColor="accent5" w:themeShade="80"/>
                <w:sz w:val="24"/>
                <w:szCs w:val="24"/>
              </w:rPr>
              <w:t>sorvete</w:t>
            </w:r>
            <w:r w:rsidR="009934A7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desejado;</w:t>
            </w:r>
          </w:p>
          <w:p w14:paraId="7E47736D" w14:textId="7FA913C8" w:rsidR="009934A7" w:rsidRDefault="009934A7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Pergunte se o cliente quer pedir mais alguma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coisa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>(se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sim repetir </w:t>
            </w:r>
            <w:r w:rsidR="008A1EE6">
              <w:rPr>
                <w:b/>
                <w:bCs/>
                <w:color w:val="1F3864" w:themeColor="accent5" w:themeShade="80"/>
                <w:sz w:val="24"/>
                <w:szCs w:val="24"/>
              </w:rPr>
              <w:t>a partir do item 1</w:t>
            </w:r>
            <w:r w:rsidR="000D1DDA">
              <w:rPr>
                <w:b/>
                <w:bCs/>
                <w:color w:val="1F3864" w:themeColor="accent5" w:themeShade="80"/>
                <w:sz w:val="24"/>
                <w:szCs w:val="24"/>
              </w:rPr>
              <w:t>.  Caso contr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>ário ir para próximo passo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</w:p>
          <w:p w14:paraId="1DB591AE" w14:textId="51080C98" w:rsidR="00184876" w:rsidRPr="00184876" w:rsidRDefault="00A0698F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Encerre a conta do cliente com o valor total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5FD6A8EE" w14:textId="73838E98" w:rsidR="00A53D8E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Deve-se utilizar estruturas if, elif e else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de 3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);</w:t>
            </w:r>
          </w:p>
          <w:p w14:paraId="786BFB05" w14:textId="6D2355E4" w:rsidR="00A53D8E" w:rsidRPr="00FD198D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Se a pessoa digitar um</w:t>
            </w:r>
            <w:r w:rsidR="00CA597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="00E83D6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TAMANHO de </w:t>
            </w:r>
            <w:r w:rsidR="006E4392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sorvete</w:t>
            </w:r>
            <w:r w:rsidR="00B8433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="00674A55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e/ou </w:t>
            </w:r>
            <w:r w:rsidR="00E83D6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="006E4392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código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diferente dos da tabela printar na tela: ‘</w:t>
            </w:r>
            <w:r w:rsidR="006E4392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TAMANHO ou CÓDIGO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inválid</w:t>
            </w:r>
            <w:r w:rsidR="006E4392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o(s)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’ e voltar para o </w:t>
            </w:r>
            <w:r w:rsidR="00F13EE2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menu 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(EXIGÊNCIA 2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de 3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);</w:t>
            </w:r>
          </w:p>
          <w:p w14:paraId="074B38AF" w14:textId="38B89027" w:rsidR="002F3575" w:rsidRPr="00A61C46" w:rsidRDefault="00184876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Deve-se utilizar while, break</w:t>
            </w:r>
            <w:r w:rsidR="007B3916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, continue 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(EXIGÊNCIA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3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de 3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);</w:t>
            </w:r>
          </w:p>
          <w:p w14:paraId="737650D6" w14:textId="65538A12" w:rsidR="0069085D" w:rsidRPr="00A61C46" w:rsidRDefault="0069085D" w:rsidP="008E5068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(DICA: utilizar o continue dentro else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que</w:t>
            </w: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verifica a opção inválida)</w:t>
            </w:r>
          </w:p>
          <w:p w14:paraId="6BCA3C22" w14:textId="38A61AE8" w:rsidR="002F3575" w:rsidRPr="004C494F" w:rsidRDefault="00FD198D" w:rsidP="000F41F9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(DICA: utilizar o break dentro if que verifica a opção sair)</w:t>
            </w:r>
          </w:p>
          <w:p w14:paraId="7D8E760A" w14:textId="1D325381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 xml:space="preserve">Colocar um exemplo de SAIDA DE CONSOLE com </w:t>
            </w:r>
            <w:r w:rsidR="006E4392">
              <w:rPr>
                <w:b/>
                <w:bCs/>
                <w:color w:val="FF0000"/>
                <w:sz w:val="24"/>
                <w:szCs w:val="24"/>
              </w:rPr>
              <w:t>3 (três) sorvetes</w:t>
            </w:r>
          </w:p>
          <w:p w14:paraId="65CD286D" w14:textId="5E7FD891" w:rsid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 xml:space="preserve">Colocar um exemplo de SAIDA DE CONSOLE com erro </w:t>
            </w:r>
            <w:r w:rsidR="006E4392">
              <w:rPr>
                <w:b/>
                <w:bCs/>
                <w:color w:val="FF0000"/>
                <w:sz w:val="24"/>
                <w:szCs w:val="24"/>
              </w:rPr>
              <w:t>tamanho</w:t>
            </w:r>
          </w:p>
          <w:p w14:paraId="69A422FE" w14:textId="6E67A574" w:rsidR="006E4392" w:rsidRPr="006E4392" w:rsidRDefault="006E4392" w:rsidP="006E4392">
            <w:pPr>
              <w:pStyle w:val="PargrafodaLista"/>
              <w:numPr>
                <w:ilvl w:val="0"/>
                <w:numId w:val="2"/>
              </w:numPr>
              <w:spacing w:before="120" w:after="120" w:line="360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 xml:space="preserve">Colocar um exemplo de SAIDA DE CONSOLE com erro </w:t>
            </w:r>
            <w:r w:rsidR="000E3450">
              <w:rPr>
                <w:b/>
                <w:bCs/>
                <w:color w:val="FF0000"/>
                <w:sz w:val="24"/>
                <w:szCs w:val="24"/>
              </w:rPr>
              <w:t>código</w:t>
            </w:r>
          </w:p>
          <w:p w14:paraId="7B41615E" w14:textId="0AAB1F48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0055A693" w14:textId="2DA5A5AB" w:rsidR="00B168C4" w:rsidRDefault="001B3D00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1B3D00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46D15767" wp14:editId="6812F2CA">
                  <wp:extent cx="6032500" cy="4125595"/>
                  <wp:effectExtent l="0" t="0" r="6350" b="825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412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DBB61" w14:textId="18BA469B" w:rsidR="000F41F9" w:rsidRPr="003A53D3" w:rsidRDefault="000F41F9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766DBC">
              <w:rPr>
                <w:b/>
                <w:bCs/>
                <w:color w:val="1F3864" w:themeColor="accent5" w:themeShade="80"/>
              </w:rPr>
              <w:t>Figura</w:t>
            </w:r>
            <w:r w:rsidR="006167AD" w:rsidRPr="00766DBC">
              <w:rPr>
                <w:b/>
                <w:bCs/>
                <w:color w:val="1F3864" w:themeColor="accent5" w:themeShade="80"/>
              </w:rPr>
              <w:t xml:space="preserve">: </w:t>
            </w:r>
            <w:r w:rsidR="00EF0553" w:rsidRPr="00766DBC">
              <w:rPr>
                <w:b/>
                <w:bCs/>
                <w:color w:val="1F3864" w:themeColor="accent5" w:themeShade="80"/>
              </w:rPr>
              <w:t>Exemplo de programa co</w:t>
            </w:r>
            <w:r w:rsidR="00E975AD" w:rsidRPr="00766DBC">
              <w:rPr>
                <w:b/>
                <w:bCs/>
                <w:color w:val="1F3864" w:themeColor="accent5" w:themeShade="80"/>
              </w:rPr>
              <w:t>m</w:t>
            </w:r>
            <w:r w:rsidR="00677879" w:rsidRPr="00766DBC">
              <w:rPr>
                <w:b/>
                <w:bCs/>
                <w:color w:val="1F3864" w:themeColor="accent5" w:themeShade="80"/>
              </w:rPr>
              <w:t xml:space="preserve"> </w:t>
            </w:r>
            <w:r w:rsidR="000E3450">
              <w:rPr>
                <w:b/>
                <w:bCs/>
                <w:color w:val="1F3864" w:themeColor="accent5" w:themeShade="80"/>
              </w:rPr>
              <w:t>3</w:t>
            </w:r>
            <w:r w:rsidR="00677879" w:rsidRPr="00766DBC">
              <w:rPr>
                <w:b/>
                <w:bCs/>
                <w:color w:val="1F3864" w:themeColor="accent5" w:themeShade="80"/>
              </w:rPr>
              <w:t xml:space="preserve"> </w:t>
            </w:r>
            <w:r w:rsidR="000E3450">
              <w:rPr>
                <w:b/>
                <w:bCs/>
                <w:color w:val="1F3864" w:themeColor="accent5" w:themeShade="80"/>
              </w:rPr>
              <w:t>sorvetes</w:t>
            </w:r>
            <w:r w:rsidR="00677879" w:rsidRPr="00766DBC">
              <w:rPr>
                <w:b/>
                <w:bCs/>
                <w:color w:val="1F3864" w:themeColor="accent5" w:themeShade="80"/>
              </w:rPr>
              <w:t xml:space="preserve"> pedid</w:t>
            </w:r>
            <w:r w:rsidR="000E3450">
              <w:rPr>
                <w:b/>
                <w:bCs/>
                <w:color w:val="1F3864" w:themeColor="accent5" w:themeShade="80"/>
              </w:rPr>
              <w:t>o</w:t>
            </w:r>
            <w:r w:rsidR="00677879" w:rsidRPr="00766DBC">
              <w:rPr>
                <w:b/>
                <w:bCs/>
                <w:color w:val="1F3864" w:themeColor="accent5" w:themeShade="80"/>
              </w:rPr>
              <w:t>s,</w:t>
            </w:r>
            <w:r w:rsidR="00E975AD" w:rsidRPr="00766DBC">
              <w:rPr>
                <w:b/>
                <w:bCs/>
                <w:color w:val="1F3864" w:themeColor="accent5" w:themeShade="80"/>
              </w:rPr>
              <w:t xml:space="preserve"> </w:t>
            </w:r>
            <w:r w:rsidR="000E3450">
              <w:rPr>
                <w:b/>
                <w:bCs/>
                <w:color w:val="1F3864" w:themeColor="accent5" w:themeShade="80"/>
              </w:rPr>
              <w:t>1</w:t>
            </w:r>
            <w:r w:rsidR="00677879" w:rsidRPr="00766DBC">
              <w:rPr>
                <w:b/>
                <w:bCs/>
                <w:color w:val="1F3864" w:themeColor="accent5" w:themeShade="80"/>
              </w:rPr>
              <w:t xml:space="preserve"> erro no pedido do tamanho e </w:t>
            </w:r>
            <w:r w:rsidR="000E3450">
              <w:rPr>
                <w:b/>
                <w:bCs/>
                <w:color w:val="1F3864" w:themeColor="accent5" w:themeShade="80"/>
              </w:rPr>
              <w:t>1</w:t>
            </w:r>
            <w:r w:rsidR="00677879" w:rsidRPr="00766DBC">
              <w:rPr>
                <w:b/>
                <w:bCs/>
                <w:color w:val="1F3864" w:themeColor="accent5" w:themeShade="80"/>
              </w:rPr>
              <w:t xml:space="preserve"> erro no código d</w:t>
            </w:r>
            <w:r w:rsidR="000E3450">
              <w:rPr>
                <w:b/>
                <w:bCs/>
                <w:color w:val="1F3864" w:themeColor="accent5" w:themeShade="80"/>
              </w:rPr>
              <w:t>o sorvete</w:t>
            </w:r>
            <w:r w:rsidR="00B23120">
              <w:rPr>
                <w:b/>
                <w:bCs/>
                <w:color w:val="1F3864" w:themeColor="accent5" w:themeShade="80"/>
              </w:rPr>
              <w:t>.</w:t>
            </w:r>
          </w:p>
        </w:tc>
      </w:tr>
    </w:tbl>
    <w:p w14:paraId="00525A65" w14:textId="49DF2123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6402B3" w14:paraId="4817766B" w14:textId="77777777" w:rsidTr="00627A5E">
        <w:tc>
          <w:tcPr>
            <w:tcW w:w="9716" w:type="dxa"/>
            <w:shd w:val="clear" w:color="auto" w:fill="FFFFFF" w:themeFill="background1"/>
          </w:tcPr>
          <w:p w14:paraId="726281B8" w14:textId="3CB785D6" w:rsidR="006402B3" w:rsidRDefault="006402B3" w:rsidP="00292E5B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DA2909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FORMATO TEXTO)</w:t>
            </w:r>
          </w:p>
        </w:tc>
      </w:tr>
      <w:tr w:rsidR="006402B3" w14:paraId="3271722C" w14:textId="77777777" w:rsidTr="00627A5E">
        <w:tc>
          <w:tcPr>
            <w:tcW w:w="9716" w:type="dxa"/>
            <w:shd w:val="clear" w:color="auto" w:fill="FFFFFF" w:themeFill="background1"/>
          </w:tcPr>
          <w:p w14:paraId="09F760C0" w14:textId="77777777" w:rsid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CÓDIGO AQUI)</w:t>
            </w:r>
          </w:p>
          <w:p w14:paraId="724750E8" w14:textId="0BA21D07" w:rsidR="0005040A" w:rsidRPr="00B816D5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 xml:space="preserve">(Não esquecer </w:t>
            </w:r>
            <w:r w:rsidR="00DA7928">
              <w:rPr>
                <w:rFonts w:eastAsia="Times New Roman"/>
                <w:color w:val="FF0000"/>
                <w:sz w:val="28"/>
                <w:szCs w:val="28"/>
              </w:rPr>
              <w:t>de colocar o nome</w:t>
            </w:r>
            <w:r>
              <w:rPr>
                <w:rFonts w:eastAsia="Times New Roman"/>
                <w:color w:val="FF0000"/>
                <w:sz w:val="28"/>
                <w:szCs w:val="28"/>
              </w:rPr>
              <w:t>)</w:t>
            </w:r>
          </w:p>
          <w:p w14:paraId="0A2CA855" w14:textId="77777777" w:rsidR="00E56F4D" w:rsidRDefault="00E56F4D" w:rsidP="00E56F4D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</w:t>
            </w:r>
            <w:r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. SE COLOCAR IMAGEM NÃO SERÁ AVALIADO</w:t>
            </w: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4726B16D" w14:textId="23BA6BE8" w:rsidR="008D2BAC" w:rsidRPr="008D2BAC" w:rsidRDefault="0005040A" w:rsidP="0088030D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de inserir comentários)</w:t>
            </w:r>
          </w:p>
        </w:tc>
      </w:tr>
    </w:tbl>
    <w:p w14:paraId="4535D814" w14:textId="34F2EEFE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8970AC" w14:paraId="46E9B833" w14:textId="77777777" w:rsidTr="00653B5A">
        <w:tc>
          <w:tcPr>
            <w:tcW w:w="9716" w:type="dxa"/>
            <w:shd w:val="clear" w:color="auto" w:fill="FFFFFF" w:themeFill="background1"/>
          </w:tcPr>
          <w:p w14:paraId="0C1619D5" w14:textId="55ED36EB" w:rsidR="008970AC" w:rsidRDefault="008970AC" w:rsidP="008970AC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Saída do Console 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8970AC" w14:paraId="64D17ED3" w14:textId="77777777" w:rsidTr="00653B5A">
        <w:tc>
          <w:tcPr>
            <w:tcW w:w="9716" w:type="dxa"/>
            <w:shd w:val="clear" w:color="auto" w:fill="FFFFFF" w:themeFill="background1"/>
          </w:tcPr>
          <w:p w14:paraId="041C8F07" w14:textId="77777777" w:rsidR="008970AC" w:rsidRDefault="008970AC" w:rsidP="008970AC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SAÍDA DO CONSOLE AQUI)</w:t>
            </w:r>
          </w:p>
          <w:p w14:paraId="7DCE0CE4" w14:textId="0443CE89" w:rsidR="008970AC" w:rsidRPr="008D2BAC" w:rsidRDefault="008970AC" w:rsidP="008970AC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 xml:space="preserve">(Não esquecer </w:t>
            </w:r>
            <w:r w:rsidR="00DA7928">
              <w:rPr>
                <w:rFonts w:eastAsia="Times New Roman"/>
                <w:color w:val="FF0000"/>
                <w:sz w:val="28"/>
                <w:szCs w:val="28"/>
              </w:rPr>
              <w:t>de colocar o nome</w:t>
            </w:r>
            <w:r>
              <w:rPr>
                <w:rFonts w:eastAsia="Times New Roman"/>
                <w:color w:val="FF0000"/>
                <w:sz w:val="28"/>
                <w:szCs w:val="28"/>
              </w:rPr>
              <w:t>)</w:t>
            </w:r>
          </w:p>
        </w:tc>
      </w:tr>
    </w:tbl>
    <w:p w14:paraId="5B32D41A" w14:textId="77777777" w:rsidR="00E654A7" w:rsidRDefault="00E654A7" w:rsidP="00E654A7"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6402B3" w14:paraId="4F482FF4" w14:textId="77777777" w:rsidTr="00ED1F82">
        <w:tc>
          <w:tcPr>
            <w:tcW w:w="9716" w:type="dxa"/>
            <w:shd w:val="clear" w:color="auto" w:fill="113162"/>
          </w:tcPr>
          <w:p w14:paraId="2713A1BA" w14:textId="17B21C7C" w:rsidR="006402B3" w:rsidRDefault="006402B3" w:rsidP="00627A5E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QUESTÃO 3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25 pontos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)</w:t>
            </w:r>
          </w:p>
          <w:p w14:paraId="37303403" w14:textId="75745F62" w:rsidR="006402B3" w:rsidRPr="00D91FAE" w:rsidRDefault="006402B3" w:rsidP="00627A5E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05</w:t>
            </w:r>
          </w:p>
        </w:tc>
      </w:tr>
      <w:tr w:rsidR="006402B3" w14:paraId="30811F29" w14:textId="77777777" w:rsidTr="00ED1F82">
        <w:tc>
          <w:tcPr>
            <w:tcW w:w="9716" w:type="dxa"/>
          </w:tcPr>
          <w:p w14:paraId="16E9010D" w14:textId="354EA2F3" w:rsidR="003A6852" w:rsidRPr="004C5CA1" w:rsidRDefault="006402B3" w:rsidP="00257C85">
            <w:pPr>
              <w:spacing w:before="120" w:after="120"/>
              <w:ind w:firstLine="0"/>
              <w:contextualSpacing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Enunciado: </w:t>
            </w:r>
            <w:r w:rsidR="002B454F" w:rsidRPr="004C5CA1">
              <w:rPr>
                <w:b/>
                <w:bCs/>
                <w:color w:val="113162"/>
              </w:rPr>
              <w:t xml:space="preserve">Imagina-se que você </w:t>
            </w:r>
            <w:r w:rsidR="004664B7" w:rsidRPr="004C5CA1">
              <w:rPr>
                <w:b/>
                <w:bCs/>
                <w:color w:val="113162"/>
              </w:rPr>
              <w:t>e sua equipe foram contratados por um</w:t>
            </w:r>
            <w:r w:rsidR="00CD4863">
              <w:rPr>
                <w:b/>
                <w:bCs/>
                <w:color w:val="113162"/>
              </w:rPr>
              <w:t>a</w:t>
            </w:r>
            <w:r w:rsidR="00821B6A" w:rsidRPr="004C5CA1">
              <w:rPr>
                <w:b/>
                <w:bCs/>
                <w:color w:val="113162"/>
              </w:rPr>
              <w:t xml:space="preserve"> </w:t>
            </w:r>
            <w:r w:rsidR="00956FD2">
              <w:rPr>
                <w:b/>
                <w:bCs/>
                <w:color w:val="113162"/>
              </w:rPr>
              <w:t xml:space="preserve">empresa </w:t>
            </w:r>
            <w:r w:rsidR="00CD4863">
              <w:rPr>
                <w:b/>
                <w:bCs/>
                <w:color w:val="113162"/>
              </w:rPr>
              <w:t xml:space="preserve">preste serviços de limpeza </w:t>
            </w:r>
            <w:r w:rsidR="00821B6A" w:rsidRPr="004C5CA1">
              <w:rPr>
                <w:b/>
                <w:bCs/>
                <w:color w:val="113162"/>
              </w:rPr>
              <w:t>para desenvolver a solução de software. Você ficou encarregado d</w:t>
            </w:r>
            <w:r w:rsidR="007C0521" w:rsidRPr="004C5CA1">
              <w:rPr>
                <w:b/>
                <w:bCs/>
                <w:color w:val="113162"/>
              </w:rPr>
              <w:t>a parte de</w:t>
            </w:r>
            <w:r w:rsidR="00CD4863">
              <w:rPr>
                <w:b/>
                <w:bCs/>
                <w:color w:val="113162"/>
              </w:rPr>
              <w:t xml:space="preserve"> interação com o usuário</w:t>
            </w:r>
            <w:r w:rsidR="007C0521" w:rsidRPr="004C5CA1">
              <w:rPr>
                <w:b/>
                <w:bCs/>
                <w:color w:val="113162"/>
              </w:rPr>
              <w:t>.</w:t>
            </w:r>
          </w:p>
          <w:p w14:paraId="630BFF93" w14:textId="76C18FE6" w:rsidR="005D7B8B" w:rsidRPr="004C5CA1" w:rsidRDefault="003A6852" w:rsidP="00257C85">
            <w:pPr>
              <w:spacing w:before="120" w:after="120"/>
              <w:ind w:firstLine="0"/>
              <w:contextualSpacing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O valor que a empresa cobra por </w:t>
            </w:r>
            <w:r w:rsidR="00CD4863">
              <w:rPr>
                <w:b/>
                <w:bCs/>
                <w:color w:val="113162"/>
              </w:rPr>
              <w:t xml:space="preserve">limpeza </w:t>
            </w:r>
            <w:r w:rsidRPr="004C5CA1">
              <w:rPr>
                <w:b/>
                <w:bCs/>
                <w:color w:val="113162"/>
              </w:rPr>
              <w:t>é dado pela seguinte equação:</w:t>
            </w:r>
          </w:p>
          <w:p w14:paraId="2D018F9B" w14:textId="05E203E1" w:rsidR="005C348E" w:rsidRPr="00583B3E" w:rsidRDefault="00B76A8D" w:rsidP="00042480">
            <w:pPr>
              <w:spacing w:before="120" w:after="120"/>
              <w:ind w:firstLine="0"/>
              <w:jc w:val="center"/>
              <w:rPr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total=(metragem*tipo)+adional(is)</m:t>
                </m:r>
              </m:oMath>
            </m:oMathPara>
          </w:p>
          <w:p w14:paraId="01F4AFD8" w14:textId="2DD1B669" w:rsidR="00596FE5" w:rsidRPr="004C5CA1" w:rsidRDefault="005D7B8B" w:rsidP="000060E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Em que </w:t>
            </w:r>
            <w:r w:rsidR="00596FE5" w:rsidRPr="004C5CA1">
              <w:rPr>
                <w:b/>
                <w:bCs/>
                <w:color w:val="113162"/>
              </w:rPr>
              <w:t xml:space="preserve">cada uma das variáveis que compõe o preço total é </w:t>
            </w:r>
            <w:r w:rsidR="004F696F" w:rsidRPr="004C5CA1">
              <w:rPr>
                <w:b/>
                <w:bCs/>
                <w:color w:val="113162"/>
              </w:rPr>
              <w:t>quantizada</w:t>
            </w:r>
            <w:r w:rsidR="00596FE5" w:rsidRPr="004C5CA1">
              <w:rPr>
                <w:b/>
                <w:bCs/>
                <w:color w:val="113162"/>
              </w:rPr>
              <w:t xml:space="preserve"> da seguinte maneira: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78"/>
              <w:gridCol w:w="4514"/>
            </w:tblGrid>
            <w:tr w:rsidR="00D3788E" w:rsidRPr="00F11E78" w14:paraId="0FC3C5F3" w14:textId="1E89613F" w:rsidTr="000C0EC5">
              <w:tc>
                <w:tcPr>
                  <w:tcW w:w="4978" w:type="dxa"/>
                </w:tcPr>
                <w:p w14:paraId="4D10D315" w14:textId="24F5C136" w:rsidR="00D3788E" w:rsidRPr="00F11E78" w:rsidRDefault="00D3788E" w:rsidP="00B07E30">
                  <w:pPr>
                    <w:ind w:firstLine="0"/>
                    <w:jc w:val="center"/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</w:pPr>
                  <w:r w:rsidRPr="00F11E78"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  <w:t xml:space="preserve">Quadro 1: </w:t>
                  </w:r>
                  <w:r w:rsidR="00CD4863"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  <w:t>Metragem</w:t>
                  </w:r>
                  <w:r w:rsidRPr="00F11E78"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  <w:t xml:space="preserve"> versus </w:t>
                  </w:r>
                  <w:r w:rsidR="00371273"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  <w:t>v</w:t>
                  </w:r>
                  <w:r w:rsidRPr="00F11E78"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  <w:t>alor</w:t>
                  </w:r>
                </w:p>
                <w:tbl>
                  <w:tblPr>
                    <w:tblStyle w:val="TabeladeGrade4-nfase4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362"/>
                    <w:gridCol w:w="2316"/>
                  </w:tblGrid>
                  <w:tr w:rsidR="00D3788E" w:rsidRPr="00F11E78" w14:paraId="022E1DBD" w14:textId="77777777" w:rsidTr="00ED1F8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362" w:type="dxa"/>
                      </w:tcPr>
                      <w:p w14:paraId="197EAA24" w14:textId="75BA24D7" w:rsidR="00D3788E" w:rsidRPr="00F11E78" w:rsidRDefault="00371273" w:rsidP="00B07E30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</w:t>
                        </w:r>
                        <w:r w:rsidR="00CD4863">
                          <w:rPr>
                            <w:sz w:val="20"/>
                            <w:szCs w:val="20"/>
                          </w:rPr>
                          <w:t>etragem</w:t>
                        </w:r>
                        <w:r w:rsidR="00D3788E" w:rsidRPr="00F11E78">
                          <w:rPr>
                            <w:sz w:val="20"/>
                            <w:szCs w:val="20"/>
                          </w:rPr>
                          <w:t xml:space="preserve"> (m</w:t>
                        </w:r>
                        <w:r w:rsidR="00CD4863">
                          <w:rPr>
                            <w:sz w:val="20"/>
                            <w:szCs w:val="20"/>
                          </w:rPr>
                          <w:t>²</w:t>
                        </w:r>
                        <w:r w:rsidR="00D3788E" w:rsidRPr="00F11E78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2B51F4EE" w14:textId="7D81D7BF" w:rsidR="00D3788E" w:rsidRPr="00F11E78" w:rsidRDefault="00371273" w:rsidP="00B07E30">
                        <w:pPr>
                          <w:ind w:firstLine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</w:t>
                        </w:r>
                        <w:r w:rsidR="00D3788E" w:rsidRPr="00F11E78">
                          <w:rPr>
                            <w:sz w:val="20"/>
                            <w:szCs w:val="20"/>
                          </w:rPr>
                          <w:t>alor (R$)</w:t>
                        </w:r>
                      </w:p>
                    </w:tc>
                  </w:tr>
                  <w:tr w:rsidR="00D3788E" w:rsidRPr="00F11E78" w14:paraId="72FF1784" w14:textId="77777777" w:rsidTr="00ED1F8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362" w:type="dxa"/>
                      </w:tcPr>
                      <w:p w14:paraId="3E3795E1" w14:textId="3F46701D" w:rsidR="00D3788E" w:rsidRPr="00C431C5" w:rsidRDefault="000040A9" w:rsidP="00B07E30">
                        <w:pPr>
                          <w:ind w:firstLine="0"/>
                          <w:jc w:val="center"/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C431C5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30 &lt;= metragem &lt; 300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757DB7BF" w14:textId="2E5D5100" w:rsidR="00D3788E" w:rsidRPr="00C431C5" w:rsidRDefault="00086AD4" w:rsidP="00B07E3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C431C5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60 + 0</w:t>
                        </w:r>
                        <w:r w:rsidR="00C431C5" w:rsidRPr="00C431C5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.</w:t>
                        </w:r>
                        <w:r w:rsidRPr="00C431C5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3</w:t>
                        </w:r>
                        <w:r w:rsidR="000132E8" w:rsidRPr="00C431C5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*</w:t>
                        </w:r>
                        <w:r w:rsidRPr="00C431C5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 metrage</w:t>
                        </w:r>
                        <w:r w:rsidR="00C431C5" w:rsidRPr="00C431C5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</w:tr>
                  <w:tr w:rsidR="00D3788E" w:rsidRPr="00F11E78" w14:paraId="35BA93E4" w14:textId="77777777" w:rsidTr="00ED1F82">
                    <w:trPr>
                      <w:trHeight w:val="2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362" w:type="dxa"/>
                      </w:tcPr>
                      <w:p w14:paraId="3F3609FB" w14:textId="7A2F0665" w:rsidR="00D3788E" w:rsidRPr="00C431C5" w:rsidRDefault="00523806" w:rsidP="00B07E30">
                        <w:pPr>
                          <w:ind w:firstLine="0"/>
                          <w:jc w:val="center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C431C5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300 &lt;= metragem &lt; 700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1729B2BC" w14:textId="202048F5" w:rsidR="00D3788E" w:rsidRPr="00C431C5" w:rsidRDefault="00C431C5" w:rsidP="00B07E3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C431C5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120 + 0.5 *  metragem</w:t>
                        </w:r>
                      </w:p>
                    </w:tc>
                  </w:tr>
                  <w:tr w:rsidR="00D3788E" w:rsidRPr="00F11E78" w14:paraId="31E4E7D8" w14:textId="77777777" w:rsidTr="00ED1F8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362" w:type="dxa"/>
                      </w:tcPr>
                      <w:p w14:paraId="51C85124" w14:textId="273C7708" w:rsidR="00D3788E" w:rsidRPr="00C431C5" w:rsidRDefault="00523806" w:rsidP="00B07E30">
                        <w:pPr>
                          <w:ind w:firstLine="0"/>
                          <w:jc w:val="center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C431C5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Outros valores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0CDDBE94" w14:textId="58367D66" w:rsidR="00D3788E" w:rsidRPr="00C431C5" w:rsidRDefault="00D3788E" w:rsidP="00B07E3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C431C5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Não </w:t>
                        </w:r>
                        <w:r w:rsidR="00523806" w:rsidRPr="00C431C5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são aceitos</w:t>
                        </w:r>
                      </w:p>
                    </w:tc>
                  </w:tr>
                </w:tbl>
                <w:p w14:paraId="46C507A9" w14:textId="77777777" w:rsidR="00D3788E" w:rsidRPr="00F11E78" w:rsidRDefault="00D3788E" w:rsidP="00585B70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4512" w:type="dxa"/>
                </w:tcPr>
                <w:p w14:paraId="36F7C2D6" w14:textId="4AF493E8" w:rsidR="00D3788E" w:rsidRPr="00530521" w:rsidRDefault="00D3788E" w:rsidP="00D3788E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  <w:r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 xml:space="preserve">Quadro 2: </w:t>
                  </w:r>
                  <w:r w:rsidR="00371273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>Tipo</w:t>
                  </w:r>
                  <w:r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 xml:space="preserve"> </w:t>
                  </w:r>
                  <w:r w:rsidR="00371273"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 xml:space="preserve">versus </w:t>
                  </w:r>
                  <w:r w:rsidR="00371273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>multiplicador</w:t>
                  </w:r>
                </w:p>
                <w:tbl>
                  <w:tblPr>
                    <w:tblStyle w:val="TabeladeGrade4-nfase6"/>
                    <w:tblW w:w="4288" w:type="dxa"/>
                    <w:tblLook w:val="04A0" w:firstRow="1" w:lastRow="0" w:firstColumn="1" w:lastColumn="0" w:noHBand="0" w:noVBand="1"/>
                  </w:tblPr>
                  <w:tblGrid>
                    <w:gridCol w:w="2827"/>
                    <w:gridCol w:w="1461"/>
                  </w:tblGrid>
                  <w:tr w:rsidR="00D3788E" w:rsidRPr="00F11E78" w14:paraId="46F632CF" w14:textId="77777777" w:rsidTr="000C0EC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870" w:type="dxa"/>
                      </w:tcPr>
                      <w:p w14:paraId="59FA59F7" w14:textId="3DD8553A" w:rsidR="00D3788E" w:rsidRPr="00371273" w:rsidRDefault="00371273" w:rsidP="00371273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71273">
                          <w:rPr>
                            <w:sz w:val="20"/>
                            <w:szCs w:val="20"/>
                          </w:rPr>
                          <w:t>Tipo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745A4AD8" w14:textId="56093095" w:rsidR="00D3788E" w:rsidRPr="00371273" w:rsidRDefault="00371273" w:rsidP="00D3788E">
                        <w:pPr>
                          <w:ind w:firstLine="0"/>
                          <w:jc w:val="lef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r w:rsidRPr="00371273">
                          <w:rPr>
                            <w:sz w:val="20"/>
                            <w:szCs w:val="20"/>
                          </w:rPr>
                          <w:t>M</w:t>
                        </w:r>
                        <w:r w:rsidR="00D3788E" w:rsidRPr="00371273">
                          <w:rPr>
                            <w:sz w:val="20"/>
                            <w:szCs w:val="20"/>
                          </w:rPr>
                          <w:t>ultiplicador</w:t>
                        </w:r>
                      </w:p>
                    </w:tc>
                  </w:tr>
                  <w:tr w:rsidR="00D3788E" w:rsidRPr="00F11E78" w14:paraId="73ADBD60" w14:textId="77777777" w:rsidTr="000C0EC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870" w:type="dxa"/>
                      </w:tcPr>
                      <w:p w14:paraId="6E08103B" w14:textId="40E565C9" w:rsidR="00D3788E" w:rsidRPr="000C0EC5" w:rsidRDefault="00566493" w:rsidP="00D3788E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0C0EC5"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  <w:t>B</w:t>
                        </w:r>
                        <w:r w:rsidR="00D3788E" w:rsidRPr="000C0EC5"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</w:t>
                        </w:r>
                        <w:r w:rsidR="002D587D" w:rsidRPr="000C0EC5"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  <w:t>–</w:t>
                        </w:r>
                        <w:r w:rsidR="00D3788E" w:rsidRPr="000C0EC5"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Básica</w:t>
                        </w:r>
                        <w:r w:rsidR="002D587D" w:rsidRPr="000C0EC5"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- </w:t>
                        </w:r>
                        <w:r w:rsidR="00FD47B3" w:rsidRPr="000C0EC5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Indicada para sujeiras semanais ou quinzenais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466389E4" w14:textId="77777777" w:rsidR="00D3788E" w:rsidRPr="00371273" w:rsidRDefault="00D3788E" w:rsidP="00D3788E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371273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1.00</w:t>
                        </w:r>
                      </w:p>
                    </w:tc>
                  </w:tr>
                  <w:tr w:rsidR="00D3788E" w:rsidRPr="00F11E78" w14:paraId="7D332280" w14:textId="77777777" w:rsidTr="000C0EC5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870" w:type="dxa"/>
                      </w:tcPr>
                      <w:p w14:paraId="6B470C00" w14:textId="0D344F40" w:rsidR="00D3788E" w:rsidRPr="000C0EC5" w:rsidRDefault="00566493" w:rsidP="00D3788E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0C0EC5"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  <w:t>C</w:t>
                        </w:r>
                        <w:r w:rsidR="00D3788E" w:rsidRPr="000C0EC5"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</w:t>
                        </w:r>
                        <w:r w:rsidR="002D587D" w:rsidRPr="000C0EC5"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  <w:t>–</w:t>
                        </w:r>
                        <w:r w:rsidR="00D3788E" w:rsidRPr="000C0EC5"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</w:t>
                        </w:r>
                        <w:r w:rsidRPr="000C0EC5"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  <w:t>Completa</w:t>
                        </w:r>
                        <w:r w:rsidR="002D587D" w:rsidRPr="000C0EC5"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</w:t>
                        </w:r>
                        <w:r w:rsidR="002D587D" w:rsidRPr="000C0EC5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- Indicada para sujeiras antigas e/ou não rotineiras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1FA44D38" w14:textId="7E84C9E6" w:rsidR="00D3788E" w:rsidRPr="00371273" w:rsidRDefault="00D3788E" w:rsidP="00D3788E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371273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1.</w:t>
                        </w:r>
                        <w:r w:rsidR="002D587D" w:rsidRPr="00371273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3</w:t>
                        </w:r>
                        <w:r w:rsidR="00C431C5" w:rsidRPr="00371273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17647D63" w14:textId="77777777" w:rsidR="00D3788E" w:rsidRPr="00F11E78" w:rsidRDefault="00D3788E" w:rsidP="004C5CA1">
                  <w:pPr>
                    <w:ind w:firstLine="0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D3788E" w:rsidRPr="00F11E78" w14:paraId="7D683339" w14:textId="7B9E7E46" w:rsidTr="000C0EC5">
              <w:tc>
                <w:tcPr>
                  <w:tcW w:w="9490" w:type="dxa"/>
                  <w:gridSpan w:val="2"/>
                </w:tcPr>
                <w:p w14:paraId="060CB148" w14:textId="77777777" w:rsidR="000C0EC5" w:rsidRDefault="000C0EC5" w:rsidP="00B07E30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</w:p>
                <w:p w14:paraId="19ABB3CB" w14:textId="58350BA6" w:rsidR="00D3788E" w:rsidRPr="00530521" w:rsidRDefault="00D3788E" w:rsidP="00B07E30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  <w:r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 xml:space="preserve">Quadro 3: </w:t>
                  </w:r>
                  <w:r w:rsidR="00CF7118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>Adicionais</w:t>
                  </w:r>
                  <w:r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 xml:space="preserve"> versus </w:t>
                  </w:r>
                  <w:r w:rsidR="00CF7118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>v</w:t>
                  </w:r>
                  <w:r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>alor</w:t>
                  </w:r>
                </w:p>
                <w:tbl>
                  <w:tblPr>
                    <w:tblStyle w:val="TabeladeGrade4-nfase2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430"/>
                    <w:gridCol w:w="1417"/>
                  </w:tblGrid>
                  <w:tr w:rsidR="00D3788E" w:rsidRPr="00F11E78" w14:paraId="16194D63" w14:textId="77777777" w:rsidTr="00ED1F8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B1D34D5" w14:textId="660F5DE3" w:rsidR="00D3788E" w:rsidRPr="00F11E78" w:rsidRDefault="00371273" w:rsidP="00CF7118">
                        <w:pPr>
                          <w:ind w:firstLine="0"/>
                          <w:jc w:val="center"/>
                        </w:pPr>
                        <w:r>
                          <w:t>Adicionais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A80B129" w14:textId="77777777" w:rsidR="00D3788E" w:rsidRPr="00F11E78" w:rsidRDefault="00D3788E" w:rsidP="00585B70">
                        <w:pPr>
                          <w:ind w:firstLine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F11E78">
                          <w:t>Valor (R$)</w:t>
                        </w:r>
                      </w:p>
                    </w:tc>
                  </w:tr>
                  <w:tr w:rsidR="00D3788E" w:rsidRPr="00F11E78" w14:paraId="0C597ABD" w14:textId="77777777" w:rsidTr="00ED1F8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3BA7A1F" w14:textId="797B7B72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0- </w:t>
                        </w:r>
                        <w:r w:rsidR="00C8449C" w:rsidRPr="00CF711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Não</w:t>
                        </w:r>
                        <w:r w:rsidR="00CF7118" w:rsidRPr="00CF711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desejo mais nada (encerrar)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EBE915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0,00</w:t>
                        </w:r>
                      </w:p>
                    </w:tc>
                  </w:tr>
                  <w:tr w:rsidR="00D3788E" w:rsidRPr="00F11E78" w14:paraId="1E48B101" w14:textId="77777777" w:rsidTr="00ED1F82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5FC6494C" w14:textId="33D1A930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1- </w:t>
                        </w:r>
                        <w:r w:rsidR="00C8449C" w:rsidRPr="00C8449C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Passar 10 peças de roupas - R$ 10.00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4F6E1FE" w14:textId="43FACE11" w:rsidR="00D3788E" w:rsidRPr="004C5CA1" w:rsidRDefault="00D504F7" w:rsidP="00585B7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10</w:t>
                        </w:r>
                        <w:r w:rsidR="00D3788E"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,00</w:t>
                        </w:r>
                      </w:p>
                    </w:tc>
                  </w:tr>
                  <w:tr w:rsidR="00D3788E" w:rsidRPr="00F11E78" w14:paraId="7C6781EE" w14:textId="77777777" w:rsidTr="00ED1F8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5BB4422" w14:textId="0480333B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2- </w:t>
                        </w:r>
                        <w:r w:rsidR="00C8449C" w:rsidRPr="00C8449C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Limpeza de 1 Forno/Micro-ondas - R$ 12</w:t>
                        </w:r>
                        <w:r w:rsidR="00D504F7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,</w:t>
                        </w:r>
                        <w:r w:rsidR="00C8449C" w:rsidRPr="00C8449C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00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31C536" w14:textId="03B5A6FD" w:rsidR="00D3788E" w:rsidRPr="004C5CA1" w:rsidRDefault="00D504F7" w:rsidP="00585B7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12</w:t>
                        </w:r>
                        <w:r w:rsidR="00D3788E"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,00</w:t>
                        </w:r>
                      </w:p>
                    </w:tc>
                  </w:tr>
                  <w:tr w:rsidR="00D3788E" w:rsidRPr="00F11E78" w14:paraId="0D79DE57" w14:textId="77777777" w:rsidTr="00ED1F82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29F07515" w14:textId="61A2743C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3- </w:t>
                        </w:r>
                        <w:r w:rsidR="00D504F7" w:rsidRPr="00D504F7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Limpeza de 1 Geladeira/Freezer - R$ 20</w:t>
                        </w:r>
                        <w:r w:rsidR="00D504F7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,</w:t>
                        </w:r>
                        <w:r w:rsidR="00D504F7" w:rsidRPr="00D504F7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00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8C87695" w14:textId="75C4E471" w:rsidR="00D3788E" w:rsidRPr="004C5CA1" w:rsidRDefault="00D504F7" w:rsidP="00585B7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20</w:t>
                        </w:r>
                        <w:r w:rsidR="00D3788E"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,00</w:t>
                        </w:r>
                      </w:p>
                    </w:tc>
                  </w:tr>
                </w:tbl>
                <w:p w14:paraId="0A5F304E" w14:textId="77777777" w:rsidR="00D3788E" w:rsidRPr="00F11E78" w:rsidRDefault="00D3788E" w:rsidP="00585B70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</w:rPr>
                  </w:pPr>
                </w:p>
              </w:tc>
            </w:tr>
          </w:tbl>
          <w:p w14:paraId="06099ED3" w14:textId="77777777" w:rsidR="006402B3" w:rsidRDefault="006402B3" w:rsidP="008E5068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01F2328F" w14:textId="567E7F7A" w:rsidR="004718EF" w:rsidRPr="00C75A05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D504F7">
              <w:rPr>
                <w:b/>
                <w:bCs/>
                <w:color w:val="1F3864" w:themeColor="accent5" w:themeShade="80"/>
              </w:rPr>
              <w:t>a</w:t>
            </w:r>
            <w:r w:rsidR="00B07E30" w:rsidRPr="00C75A05">
              <w:rPr>
                <w:b/>
                <w:bCs/>
                <w:color w:val="1F3864" w:themeColor="accent5" w:themeShade="80"/>
              </w:rPr>
              <w:t xml:space="preserve"> </w:t>
            </w:r>
            <w:r w:rsidR="00D504F7">
              <w:rPr>
                <w:b/>
                <w:bCs/>
                <w:color w:val="1F3864" w:themeColor="accent5" w:themeShade="80"/>
              </w:rPr>
              <w:t>metragem</w:t>
            </w:r>
            <w:r w:rsidR="00B07E30" w:rsidRPr="00C75A05">
              <w:rPr>
                <w:b/>
                <w:bCs/>
                <w:color w:val="1F3864" w:themeColor="accent5" w:themeShade="80"/>
              </w:rPr>
              <w:t xml:space="preserve"> </w:t>
            </w:r>
            <w:r w:rsidR="004718EF" w:rsidRPr="00C75A05">
              <w:rPr>
                <w:b/>
                <w:bCs/>
                <w:color w:val="1F3864" w:themeColor="accent5" w:themeShade="80"/>
              </w:rPr>
              <w:t xml:space="preserve">(em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m</w:t>
            </w:r>
            <w:r w:rsidR="00D504F7">
              <w:rPr>
                <w:b/>
                <w:bCs/>
                <w:color w:val="1F3864" w:themeColor="accent5" w:themeShade="80"/>
              </w:rPr>
              <w:t>²</w:t>
            </w:r>
            <w:r w:rsidR="004718EF" w:rsidRPr="00C75A05">
              <w:rPr>
                <w:b/>
                <w:bCs/>
                <w:color w:val="1F3864" w:themeColor="accent5" w:themeShade="80"/>
              </w:rPr>
              <w:t>)</w:t>
            </w:r>
            <w:r w:rsidR="00B07E30" w:rsidRPr="00C75A05">
              <w:rPr>
                <w:b/>
                <w:bCs/>
                <w:color w:val="1F3864" w:themeColor="accent5" w:themeShade="80"/>
              </w:rPr>
              <w:t>.S</w:t>
            </w:r>
            <w:r w:rsidR="0002665B" w:rsidRPr="00C75A05">
              <w:rPr>
                <w:b/>
                <w:bCs/>
                <w:color w:val="1F3864" w:themeColor="accent5" w:themeShade="80"/>
              </w:rPr>
              <w:t xml:space="preserve">e digitar um valor não numérico </w:t>
            </w:r>
            <w:r w:rsidR="004718EF" w:rsidRPr="00C75A05">
              <w:rPr>
                <w:b/>
                <w:bCs/>
                <w:color w:val="1F3864" w:themeColor="accent5" w:themeShade="80"/>
              </w:rPr>
              <w:t xml:space="preserve">e/ou </w:t>
            </w:r>
            <w:r w:rsidR="00D504F7">
              <w:rPr>
                <w:b/>
                <w:bCs/>
                <w:color w:val="1F3864" w:themeColor="accent5" w:themeShade="80"/>
              </w:rPr>
              <w:t xml:space="preserve">metragem </w:t>
            </w:r>
            <w:r w:rsidR="00B07E30" w:rsidRPr="00C75A05">
              <w:rPr>
                <w:b/>
                <w:bCs/>
                <w:color w:val="1F3864" w:themeColor="accent5" w:themeShade="80"/>
              </w:rPr>
              <w:t xml:space="preserve">for menor/maior que o </w:t>
            </w:r>
            <w:r w:rsidR="004718EF" w:rsidRPr="00C75A05">
              <w:rPr>
                <w:b/>
                <w:bCs/>
                <w:color w:val="1F3864" w:themeColor="accent5" w:themeShade="80"/>
              </w:rPr>
              <w:t>limite aceito repetir a pergunta</w:t>
            </w:r>
            <w:r w:rsidR="007932DA" w:rsidRPr="00C75A05">
              <w:rPr>
                <w:b/>
                <w:bCs/>
                <w:color w:val="1F3864" w:themeColor="accent5" w:themeShade="80"/>
              </w:rPr>
              <w:t>;</w:t>
            </w:r>
          </w:p>
          <w:p w14:paraId="438A3F23" w14:textId="1E2031E2" w:rsidR="004718EF" w:rsidRPr="00C75A05" w:rsidRDefault="004718EF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B07E30" w:rsidRPr="00C75A05">
              <w:rPr>
                <w:b/>
                <w:bCs/>
                <w:color w:val="1F3864" w:themeColor="accent5" w:themeShade="80"/>
              </w:rPr>
              <w:t xml:space="preserve">a </w:t>
            </w:r>
            <w:r w:rsidR="00D504F7">
              <w:rPr>
                <w:b/>
                <w:bCs/>
                <w:color w:val="1F3864" w:themeColor="accent5" w:themeShade="80"/>
              </w:rPr>
              <w:t>tipo de limpeza</w:t>
            </w:r>
            <w:r w:rsidRPr="00C75A05">
              <w:rPr>
                <w:b/>
                <w:bCs/>
                <w:color w:val="1F3864" w:themeColor="accent5" w:themeShade="80"/>
              </w:rPr>
              <w:t xml:space="preserve">. Se digitar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uma opção não válida deve repetir a pergunta</w:t>
            </w:r>
          </w:p>
          <w:p w14:paraId="6770C6AD" w14:textId="40E4DB4A" w:rsidR="007932DA" w:rsidRPr="00C75A05" w:rsidRDefault="00D93C9E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o</w:t>
            </w:r>
            <w:r w:rsidR="00D504F7">
              <w:rPr>
                <w:b/>
                <w:bCs/>
                <w:color w:val="1F3864" w:themeColor="accent5" w:themeShade="80"/>
              </w:rPr>
              <w:t xml:space="preserve"> adicional</w:t>
            </w:r>
            <w:r w:rsidRPr="00C75A05">
              <w:rPr>
                <w:b/>
                <w:bCs/>
                <w:color w:val="1F3864" w:themeColor="accent5" w:themeShade="80"/>
              </w:rPr>
              <w:t>.</w:t>
            </w:r>
            <w:r w:rsidR="0057187E" w:rsidRPr="00C75A05">
              <w:rPr>
                <w:b/>
                <w:bCs/>
                <w:color w:val="1F3864" w:themeColor="accent5" w:themeShade="80"/>
              </w:rPr>
              <w:t xml:space="preserve"> Deve-se perguntar </w:t>
            </w:r>
            <w:r w:rsidR="00583B3E">
              <w:rPr>
                <w:b/>
                <w:bCs/>
                <w:color w:val="1F3864" w:themeColor="accent5" w:themeShade="80"/>
              </w:rPr>
              <w:t>a</w:t>
            </w:r>
            <w:r w:rsidR="0057187E" w:rsidRPr="00C75A05">
              <w:rPr>
                <w:b/>
                <w:bCs/>
                <w:color w:val="1F3864" w:themeColor="accent5" w:themeShade="80"/>
              </w:rPr>
              <w:t xml:space="preserve">o usuário </w:t>
            </w:r>
            <w:r w:rsidR="00583B3E">
              <w:rPr>
                <w:b/>
                <w:bCs/>
                <w:color w:val="1F3864" w:themeColor="accent5" w:themeShade="80"/>
              </w:rPr>
              <w:t xml:space="preserve">se desejada mais algum </w:t>
            </w:r>
            <w:r w:rsidR="00D504F7">
              <w:rPr>
                <w:b/>
                <w:bCs/>
                <w:color w:val="1F3864" w:themeColor="accent5" w:themeShade="80"/>
              </w:rPr>
              <w:t>adicional</w:t>
            </w:r>
            <w:r w:rsidR="0057187E" w:rsidRPr="00C75A05">
              <w:rPr>
                <w:b/>
                <w:bCs/>
                <w:color w:val="1F3864" w:themeColor="accent5" w:themeShade="80"/>
              </w:rPr>
              <w:t xml:space="preserve"> até digitar </w:t>
            </w:r>
            <w:r w:rsidR="00583B3E">
              <w:rPr>
                <w:b/>
                <w:bCs/>
                <w:color w:val="1F3864" w:themeColor="accent5" w:themeShade="80"/>
              </w:rPr>
              <w:t xml:space="preserve">ele </w:t>
            </w:r>
            <w:r w:rsidR="0057187E" w:rsidRPr="00C75A05">
              <w:rPr>
                <w:b/>
                <w:bCs/>
                <w:color w:val="1F3864" w:themeColor="accent5" w:themeShade="80"/>
              </w:rPr>
              <w:t>0</w:t>
            </w:r>
          </w:p>
          <w:p w14:paraId="6F929757" w14:textId="0A31150D" w:rsidR="006402B3" w:rsidRPr="00C75A05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Encerre </w:t>
            </w:r>
            <w:r w:rsidR="00B22189" w:rsidRPr="00C75A05">
              <w:rPr>
                <w:b/>
                <w:bCs/>
                <w:color w:val="1F3864" w:themeColor="accent5" w:themeShade="80"/>
              </w:rPr>
              <w:t>o total a ser pago com base na equação desse enunciado</w:t>
            </w:r>
            <w:r w:rsidRPr="00C75A05">
              <w:rPr>
                <w:b/>
                <w:bCs/>
                <w:color w:val="1F3864" w:themeColor="accent5" w:themeShade="80"/>
              </w:rPr>
              <w:t>;</w:t>
            </w:r>
          </w:p>
          <w:p w14:paraId="5A34184B" w14:textId="60B69DEB" w:rsidR="009C22CA" w:rsidRPr="00C75A05" w:rsidRDefault="009C22CA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Deve-se codificar uma função </w:t>
            </w:r>
            <w:r w:rsidR="008640B6" w:rsidRPr="008640B6">
              <w:rPr>
                <w:b/>
                <w:bCs/>
                <w:color w:val="1F3864" w:themeColor="accent5" w:themeShade="80"/>
                <w:highlight w:val="yellow"/>
              </w:rPr>
              <w:t xml:space="preserve">metragem_limpeza() </w:t>
            </w: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(EXIGÊNCIA </w:t>
            </w:r>
            <w:r w:rsidR="00DD36C2" w:rsidRPr="00C75A05">
              <w:rPr>
                <w:b/>
                <w:bCs/>
                <w:color w:val="1F3864" w:themeColor="accent5" w:themeShade="80"/>
                <w:highlight w:val="yellow"/>
              </w:rPr>
              <w:t>1</w:t>
            </w:r>
            <w:r w:rsidR="00100429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de 3</w:t>
            </w: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);</w:t>
            </w:r>
          </w:p>
          <w:p w14:paraId="1B94E1D2" w14:textId="25DEFA2E" w:rsidR="009C22CA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Deve-se perguntar d</w:t>
            </w:r>
            <w:r w:rsidR="008F008F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entro da função </w:t>
            </w:r>
            <w:r w:rsidR="00F55F51">
              <w:rPr>
                <w:b/>
                <w:bCs/>
                <w:color w:val="1F3864" w:themeColor="accent5" w:themeShade="80"/>
                <w:highlight w:val="yellow"/>
              </w:rPr>
              <w:t>a</w:t>
            </w:r>
            <w:r w:rsidR="0057187E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="00F55F51">
              <w:rPr>
                <w:b/>
                <w:bCs/>
                <w:color w:val="1F3864" w:themeColor="accent5" w:themeShade="80"/>
                <w:highlight w:val="yellow"/>
              </w:rPr>
              <w:t>metragem</w:t>
            </w:r>
            <w:r w:rsidR="0057187E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da porção </w:t>
            </w:r>
            <w:r w:rsidR="007E1F61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(em </w:t>
            </w:r>
            <w:r w:rsidR="00F55F51">
              <w:rPr>
                <w:b/>
                <w:bCs/>
                <w:color w:val="1F3864" w:themeColor="accent5" w:themeShade="80"/>
                <w:highlight w:val="yellow"/>
              </w:rPr>
              <w:t>m²</w:t>
            </w:r>
            <w:r w:rsidR="007E1F61" w:rsidRPr="00C75A05">
              <w:rPr>
                <w:b/>
                <w:bCs/>
                <w:color w:val="1F3864" w:themeColor="accent5" w:themeShade="80"/>
                <w:highlight w:val="yellow"/>
              </w:rPr>
              <w:t>);</w:t>
            </w:r>
          </w:p>
          <w:p w14:paraId="73A47EAC" w14:textId="7F2BC350" w:rsidR="001D09E6" w:rsidRPr="00C75A05" w:rsidRDefault="001D09E6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Deve-se ter um if/else ou if/elif ou if/else/elif para verificar se o usuário não digitou </w:t>
            </w:r>
            <w:r w:rsidR="00F55F51" w:rsidRPr="00C75A05">
              <w:rPr>
                <w:b/>
                <w:bCs/>
                <w:color w:val="1F3864" w:themeColor="accent5" w:themeShade="80"/>
                <w:highlight w:val="yellow"/>
              </w:rPr>
              <w:t>uma metragem</w:t>
            </w:r>
            <w:r w:rsidR="00F55F51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fora da faixa com que o </w:t>
            </w:r>
            <w:r w:rsidR="00F55F51">
              <w:rPr>
                <w:b/>
                <w:bCs/>
                <w:color w:val="1F3864" w:themeColor="accent5" w:themeShade="80"/>
                <w:highlight w:val="yellow"/>
              </w:rPr>
              <w:t>empresa</w:t>
            </w: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trabalha;</w:t>
            </w:r>
          </w:p>
          <w:p w14:paraId="7EF5126C" w14:textId="67BBE38E" w:rsidR="008F008F" w:rsidRPr="00C75A05" w:rsidRDefault="00396376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Deve-se ter try/except para o caso do usuário digitar um valor não numérico;</w:t>
            </w:r>
          </w:p>
          <w:p w14:paraId="20BB8D11" w14:textId="65FB4806" w:rsidR="00DD36C2" w:rsidRPr="00C75A05" w:rsidRDefault="00DD36C2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Deve-se retornar o valor em (RS) conforme a Quadro 1</w:t>
            </w:r>
          </w:p>
          <w:p w14:paraId="0A186D62" w14:textId="4C20EF05" w:rsidR="002C2457" w:rsidRPr="00FD618B" w:rsidRDefault="002C2457" w:rsidP="00FD618B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codificar uma função </w:t>
            </w:r>
            <w:proofErr w:type="spellStart"/>
            <w:r w:rsidR="00FD618B" w:rsidRPr="00FD618B">
              <w:rPr>
                <w:b/>
                <w:bCs/>
                <w:color w:val="1F3864" w:themeColor="accent5" w:themeShade="80"/>
                <w:highlight w:val="cyan"/>
              </w:rPr>
              <w:t>tipo_limpeza</w:t>
            </w:r>
            <w:proofErr w:type="spellEnd"/>
            <w:r w:rsidR="00FD618B">
              <w:rPr>
                <w:b/>
                <w:bCs/>
                <w:color w:val="1F3864" w:themeColor="accent5" w:themeShade="80"/>
                <w:highlight w:val="cyan"/>
              </w:rPr>
              <w:t xml:space="preserve">() </w:t>
            </w:r>
            <w:r w:rsidRPr="00FD618B">
              <w:rPr>
                <w:b/>
                <w:bCs/>
                <w:color w:val="1F3864" w:themeColor="accent5" w:themeShade="80"/>
                <w:highlight w:val="cyan"/>
              </w:rPr>
              <w:t>(EXIGÊNCIA 2</w:t>
            </w:r>
            <w:r w:rsidR="00100429" w:rsidRPr="00FD618B">
              <w:rPr>
                <w:b/>
                <w:bCs/>
                <w:color w:val="1F3864" w:themeColor="accent5" w:themeShade="80"/>
                <w:highlight w:val="cyan"/>
              </w:rPr>
              <w:t xml:space="preserve"> de 3</w:t>
            </w:r>
            <w:r w:rsidRPr="00FD618B">
              <w:rPr>
                <w:b/>
                <w:bCs/>
                <w:color w:val="1F3864" w:themeColor="accent5" w:themeShade="80"/>
                <w:highlight w:val="cyan"/>
              </w:rPr>
              <w:t>);</w:t>
            </w:r>
          </w:p>
          <w:p w14:paraId="6628EF7D" w14:textId="7FFEBE2F" w:rsidR="002C2457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perguntar dentro da função </w:t>
            </w:r>
            <w:r w:rsidR="001D09E6" w:rsidRPr="00C75A05">
              <w:rPr>
                <w:b/>
                <w:bCs/>
                <w:color w:val="1F3864" w:themeColor="accent5" w:themeShade="80"/>
                <w:highlight w:val="cyan"/>
              </w:rPr>
              <w:t>a opção desejada;</w:t>
            </w:r>
          </w:p>
          <w:p w14:paraId="1828D10A" w14:textId="14B73348" w:rsidR="002C2457" w:rsidRPr="00C75A05" w:rsidRDefault="002C2457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ter um </w:t>
            </w:r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if/elif/else para verificar </w:t>
            </w:r>
            <w:r w:rsidR="00A9477C" w:rsidRPr="00C75A05">
              <w:rPr>
                <w:b/>
                <w:bCs/>
                <w:color w:val="1F3864" w:themeColor="accent5" w:themeShade="80"/>
                <w:highlight w:val="cyan"/>
              </w:rPr>
              <w:t>as opções possíveis ou não</w:t>
            </w:r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;</w:t>
            </w:r>
          </w:p>
          <w:p w14:paraId="01E64E0C" w14:textId="6A817837" w:rsidR="00B71673" w:rsidRPr="00C75A05" w:rsidRDefault="00B71673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retornar o </w:t>
            </w:r>
            <w:r w:rsidR="00EB599B" w:rsidRPr="00C75A05">
              <w:rPr>
                <w:b/>
                <w:bCs/>
                <w:color w:val="1F3864" w:themeColor="accent5" w:themeShade="80"/>
                <w:highlight w:val="cyan"/>
              </w:rPr>
              <w:t>multiplicador conforme o Quadro 2</w:t>
            </w:r>
          </w:p>
          <w:p w14:paraId="3243AA7D" w14:textId="4B5D477B" w:rsidR="00E9632D" w:rsidRPr="00FD618B" w:rsidRDefault="00E9632D" w:rsidP="00FD618B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Deve-se codificar uma função </w:t>
            </w:r>
            <w:proofErr w:type="spellStart"/>
            <w:r w:rsidR="00FD618B" w:rsidRPr="00FD618B">
              <w:rPr>
                <w:b/>
                <w:bCs/>
                <w:color w:val="1F3864" w:themeColor="accent5" w:themeShade="80"/>
                <w:highlight w:val="green"/>
              </w:rPr>
              <w:t>adicional_limpeza</w:t>
            </w:r>
            <w:proofErr w:type="spellEnd"/>
            <w:r w:rsidR="00FD618B" w:rsidRPr="00FD618B">
              <w:rPr>
                <w:b/>
                <w:bCs/>
                <w:color w:val="1F3864" w:themeColor="accent5" w:themeShade="80"/>
                <w:highlight w:val="green"/>
              </w:rPr>
              <w:t>()</w:t>
            </w:r>
            <w:r w:rsidR="00FD618B">
              <w:rPr>
                <w:b/>
                <w:bCs/>
                <w:color w:val="1F3864" w:themeColor="accent5" w:themeShade="80"/>
                <w:highlight w:val="green"/>
              </w:rPr>
              <w:t xml:space="preserve"> </w:t>
            </w:r>
            <w:r w:rsidRPr="00FD618B">
              <w:rPr>
                <w:b/>
                <w:bCs/>
                <w:color w:val="1F3864" w:themeColor="accent5" w:themeShade="80"/>
                <w:highlight w:val="green"/>
              </w:rPr>
              <w:t xml:space="preserve"> (EXIGÊNCIA 3</w:t>
            </w:r>
            <w:r w:rsidR="00100429" w:rsidRPr="00FD618B">
              <w:rPr>
                <w:b/>
                <w:bCs/>
                <w:color w:val="1F3864" w:themeColor="accent5" w:themeShade="80"/>
                <w:highlight w:val="green"/>
              </w:rPr>
              <w:t xml:space="preserve"> de 3</w:t>
            </w:r>
            <w:r w:rsidRPr="00FD618B">
              <w:rPr>
                <w:b/>
                <w:bCs/>
                <w:color w:val="1F3864" w:themeColor="accent5" w:themeShade="80"/>
                <w:highlight w:val="green"/>
              </w:rPr>
              <w:t>);</w:t>
            </w:r>
          </w:p>
          <w:p w14:paraId="68F03DB2" w14:textId="18C25780" w:rsidR="00E9632D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Deve-se perguntar d</w:t>
            </w:r>
            <w:r w:rsidR="00E9632D"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entro </w:t>
            </w: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se deseja ou não mais algum </w:t>
            </w:r>
            <w:r w:rsidR="00F55F51">
              <w:rPr>
                <w:b/>
                <w:bCs/>
                <w:color w:val="1F3864" w:themeColor="accent5" w:themeShade="80"/>
                <w:highlight w:val="green"/>
              </w:rPr>
              <w:t>adicional</w:t>
            </w:r>
          </w:p>
          <w:p w14:paraId="4DB1C5E1" w14:textId="7FCB47C0" w:rsidR="00BD48D2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Deve-se ter um if/elif/else </w:t>
            </w:r>
            <w:r w:rsidR="00A9477C" w:rsidRPr="00C75A05">
              <w:rPr>
                <w:b/>
                <w:bCs/>
                <w:color w:val="1F3864" w:themeColor="accent5" w:themeShade="80"/>
                <w:highlight w:val="green"/>
              </w:rPr>
              <w:t>para verificar as opções possíveis ou não;</w:t>
            </w:r>
          </w:p>
          <w:p w14:paraId="4B3696B0" w14:textId="33DD80BF" w:rsidR="00AB6A7B" w:rsidRPr="00C75A05" w:rsidRDefault="00EB599B" w:rsidP="00D3112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Deve-se retornar o multiplicador conforme o Quadro 3</w:t>
            </w:r>
          </w:p>
          <w:p w14:paraId="40A32116" w14:textId="48AE68AE" w:rsidR="00D320E0" w:rsidRPr="00C75A05" w:rsidRDefault="006B7B22" w:rsidP="00D320E0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</w:rPr>
            </w:pPr>
            <w:r w:rsidRPr="00C75A05">
              <w:rPr>
                <w:b/>
                <w:bCs/>
                <w:color w:val="FF0000"/>
              </w:rPr>
              <w:t>Colocar um exemplo de</w:t>
            </w:r>
            <w:r w:rsidR="00F746EA" w:rsidRPr="00C75A05">
              <w:rPr>
                <w:b/>
                <w:bCs/>
                <w:color w:val="FF0000"/>
              </w:rPr>
              <w:t xml:space="preserve"> SAIDA DE CONSOLE</w:t>
            </w:r>
            <w:r w:rsidRPr="00C75A05">
              <w:rPr>
                <w:b/>
                <w:bCs/>
                <w:color w:val="FF0000"/>
              </w:rPr>
              <w:t xml:space="preserve"> </w:t>
            </w:r>
            <w:r w:rsidR="0084653D" w:rsidRPr="00C75A05">
              <w:rPr>
                <w:b/>
                <w:bCs/>
                <w:color w:val="FF0000"/>
              </w:rPr>
              <w:t xml:space="preserve">com </w:t>
            </w:r>
            <w:r w:rsidR="001053B2">
              <w:rPr>
                <w:b/>
                <w:bCs/>
                <w:color w:val="FF0000"/>
              </w:rPr>
              <w:t>metragem</w:t>
            </w:r>
            <w:r w:rsidR="005E79C0">
              <w:rPr>
                <w:b/>
                <w:bCs/>
                <w:color w:val="FF0000"/>
              </w:rPr>
              <w:t xml:space="preserve"> inválida</w:t>
            </w:r>
          </w:p>
          <w:p w14:paraId="03E8F101" w14:textId="65F2A77D" w:rsidR="006402B3" w:rsidRDefault="006B7B22" w:rsidP="00257C85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b/>
                <w:bCs/>
                <w:color w:val="FF0000"/>
              </w:rPr>
            </w:pPr>
            <w:r w:rsidRPr="00C75A05">
              <w:rPr>
                <w:b/>
                <w:bCs/>
                <w:color w:val="FF0000"/>
              </w:rPr>
              <w:t>Colocar um</w:t>
            </w:r>
            <w:r w:rsidR="000C0EC5">
              <w:rPr>
                <w:b/>
                <w:bCs/>
                <w:color w:val="FF0000"/>
              </w:rPr>
              <w:t xml:space="preserve"> </w:t>
            </w:r>
            <w:r w:rsidRPr="00C75A05">
              <w:rPr>
                <w:b/>
                <w:bCs/>
                <w:color w:val="FF0000"/>
              </w:rPr>
              <w:t xml:space="preserve">exemplo de SAIDA DE CONSOLE </w:t>
            </w:r>
            <w:r w:rsidR="005E79C0">
              <w:rPr>
                <w:b/>
                <w:bCs/>
                <w:color w:val="FF0000"/>
              </w:rPr>
              <w:t>tipo de limpeza inváli</w:t>
            </w:r>
            <w:r w:rsidR="000E2D05">
              <w:rPr>
                <w:b/>
                <w:bCs/>
                <w:color w:val="FF0000"/>
              </w:rPr>
              <w:t>d</w:t>
            </w:r>
            <w:r w:rsidR="00583B3E">
              <w:rPr>
                <w:b/>
                <w:bCs/>
                <w:color w:val="FF0000"/>
              </w:rPr>
              <w:t>o</w:t>
            </w:r>
          </w:p>
          <w:p w14:paraId="6BB45E9B" w14:textId="2A2FB3B5" w:rsidR="00D522EA" w:rsidRDefault="00D522EA" w:rsidP="00257C85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b/>
                <w:bCs/>
                <w:color w:val="FF0000"/>
              </w:rPr>
            </w:pPr>
            <w:r w:rsidRPr="00C75A05">
              <w:rPr>
                <w:b/>
                <w:bCs/>
                <w:color w:val="FF0000"/>
              </w:rPr>
              <w:t xml:space="preserve">Colocar um exemplo de SAIDA DE CONSOLE </w:t>
            </w:r>
            <w:r>
              <w:rPr>
                <w:b/>
                <w:bCs/>
                <w:color w:val="FF0000"/>
              </w:rPr>
              <w:t>metragem e opção válidos e mais 3 adicionais e no final deve ter o encerramento da conta com o descritivo de valor de cada varável (ver figura abaixo)</w:t>
            </w:r>
          </w:p>
          <w:p w14:paraId="61E0C823" w14:textId="444C3C86" w:rsidR="007B353A" w:rsidRDefault="00C45ADE" w:rsidP="007B353A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1F19EC9F" w14:textId="3334B09A" w:rsidR="006402B3" w:rsidRDefault="00865110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865110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0767CDE7" wp14:editId="24BF5D01">
                  <wp:extent cx="5181600" cy="5449614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910" cy="5461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A4DA2" w14:textId="0D379026" w:rsidR="006167AD" w:rsidRPr="003A53D3" w:rsidRDefault="006167AD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11E78">
              <w:rPr>
                <w:b/>
                <w:bCs/>
                <w:color w:val="1F3864" w:themeColor="accent5" w:themeShade="80"/>
              </w:rPr>
              <w:t xml:space="preserve">Figura: Exemplo de programa </w:t>
            </w:r>
            <w:r w:rsidR="00677879" w:rsidRPr="00F11E78">
              <w:rPr>
                <w:b/>
                <w:bCs/>
                <w:color w:val="1F3864" w:themeColor="accent5" w:themeShade="80"/>
              </w:rPr>
              <w:t xml:space="preserve">com </w:t>
            </w:r>
            <w:r w:rsidR="00D76132">
              <w:rPr>
                <w:b/>
                <w:bCs/>
                <w:color w:val="1F3864" w:themeColor="accent5" w:themeShade="80"/>
              </w:rPr>
              <w:t>metragem</w:t>
            </w:r>
            <w:r w:rsidR="00257C85">
              <w:rPr>
                <w:b/>
                <w:bCs/>
                <w:color w:val="1F3864" w:themeColor="accent5" w:themeShade="80"/>
              </w:rPr>
              <w:t xml:space="preserve"> inválido</w:t>
            </w:r>
            <w:r w:rsidR="001C39A6">
              <w:rPr>
                <w:b/>
                <w:bCs/>
                <w:color w:val="1F3864" w:themeColor="accent5" w:themeShade="80"/>
              </w:rPr>
              <w:t xml:space="preserve"> e depois válido</w:t>
            </w:r>
            <w:r w:rsidR="00D76132">
              <w:rPr>
                <w:b/>
                <w:bCs/>
                <w:color w:val="1F3864" w:themeColor="accent5" w:themeShade="80"/>
              </w:rPr>
              <w:t>, tipo de limpeza inválido</w:t>
            </w:r>
            <w:r w:rsidR="001C39A6">
              <w:rPr>
                <w:b/>
                <w:bCs/>
                <w:color w:val="1F3864" w:themeColor="accent5" w:themeShade="80"/>
              </w:rPr>
              <w:t xml:space="preserve"> e depois válido</w:t>
            </w:r>
            <w:r w:rsidR="00D76132">
              <w:rPr>
                <w:b/>
                <w:bCs/>
                <w:color w:val="1F3864" w:themeColor="accent5" w:themeShade="80"/>
              </w:rPr>
              <w:t xml:space="preserve">, </w:t>
            </w:r>
            <w:r w:rsidR="001C39A6">
              <w:rPr>
                <w:b/>
                <w:bCs/>
                <w:color w:val="1F3864" w:themeColor="accent5" w:themeShade="80"/>
              </w:rPr>
              <w:t>3</w:t>
            </w:r>
            <w:r w:rsidR="00D76132">
              <w:rPr>
                <w:b/>
                <w:bCs/>
                <w:color w:val="1F3864" w:themeColor="accent5" w:themeShade="80"/>
              </w:rPr>
              <w:t xml:space="preserve"> </w:t>
            </w:r>
            <w:r w:rsidR="001C39A6">
              <w:rPr>
                <w:b/>
                <w:bCs/>
                <w:color w:val="1F3864" w:themeColor="accent5" w:themeShade="80"/>
              </w:rPr>
              <w:t>adicionais e com total descritivo.</w:t>
            </w:r>
          </w:p>
        </w:tc>
      </w:tr>
    </w:tbl>
    <w:p w14:paraId="3E6C8CB7" w14:textId="77777777" w:rsidR="00563C52" w:rsidRDefault="00563C52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563C52" w14:paraId="7D0B4B67" w14:textId="77777777" w:rsidTr="00653B5A">
        <w:tc>
          <w:tcPr>
            <w:tcW w:w="9716" w:type="dxa"/>
            <w:shd w:val="clear" w:color="auto" w:fill="FFFFFF" w:themeFill="background1"/>
          </w:tcPr>
          <w:p w14:paraId="53A1B0DF" w14:textId="5925422C" w:rsidR="00563C52" w:rsidRDefault="00563C52" w:rsidP="00563C5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563C52" w14:paraId="23167F34" w14:textId="77777777" w:rsidTr="00653B5A">
        <w:tc>
          <w:tcPr>
            <w:tcW w:w="9716" w:type="dxa"/>
            <w:shd w:val="clear" w:color="auto" w:fill="FFFFFF" w:themeFill="background1"/>
          </w:tcPr>
          <w:p w14:paraId="1236CCBE" w14:textId="77777777" w:rsidR="00563C52" w:rsidRPr="00881E23" w:rsidRDefault="00563C52" w:rsidP="00563C52">
            <w:pPr>
              <w:ind w:firstLine="0"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 w:rsidRPr="00881E23">
              <w:rPr>
                <w:rFonts w:eastAsia="Times New Roman"/>
                <w:color w:val="FF0000"/>
                <w:sz w:val="36"/>
                <w:szCs w:val="36"/>
              </w:rPr>
              <w:t>(COLOCAR CÓDIGO AQUI)</w:t>
            </w:r>
          </w:p>
          <w:p w14:paraId="5B59425B" w14:textId="77777777" w:rsidR="00563C52" w:rsidRPr="00881E23" w:rsidRDefault="00563C52" w:rsidP="00563C52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881E23"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  <w:p w14:paraId="0A5372C8" w14:textId="77777777" w:rsidR="00563C52" w:rsidRPr="00881E23" w:rsidRDefault="00563C52" w:rsidP="00563C52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881E23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texto. SE COLOCAR IMAGEM NÃO SERÁ AVALIADO)</w:t>
            </w:r>
          </w:p>
          <w:p w14:paraId="355899F1" w14:textId="3E670E57" w:rsidR="00563C52" w:rsidRPr="00881E23" w:rsidRDefault="00563C52" w:rsidP="00563C52">
            <w:pPr>
              <w:ind w:firstLine="0"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 w:rsidRPr="00881E23">
              <w:rPr>
                <w:rFonts w:eastAsia="Times New Roman"/>
                <w:color w:val="FF0000"/>
                <w:sz w:val="28"/>
                <w:szCs w:val="28"/>
              </w:rPr>
              <w:t>(Não esquecer de inserir comentários)</w:t>
            </w:r>
          </w:p>
        </w:tc>
      </w:tr>
    </w:tbl>
    <w:p w14:paraId="446D3750" w14:textId="302BA29D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1D4072" w14:paraId="4FCC7360" w14:textId="77777777" w:rsidTr="008C22B6">
        <w:tc>
          <w:tcPr>
            <w:tcW w:w="9716" w:type="dxa"/>
            <w:shd w:val="clear" w:color="auto" w:fill="FFFFFF" w:themeFill="background1"/>
          </w:tcPr>
          <w:p w14:paraId="272EF728" w14:textId="22E5F261" w:rsidR="001D4072" w:rsidRDefault="001D4072" w:rsidP="001D407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1D4072" w14:paraId="5D8762AF" w14:textId="77777777" w:rsidTr="008C22B6">
        <w:tc>
          <w:tcPr>
            <w:tcW w:w="9716" w:type="dxa"/>
            <w:shd w:val="clear" w:color="auto" w:fill="FFFFFF" w:themeFill="background1"/>
          </w:tcPr>
          <w:p w14:paraId="0AC25D71" w14:textId="0ACE6890" w:rsidR="003E125A" w:rsidRPr="00881E23" w:rsidRDefault="001D4072" w:rsidP="00881E23">
            <w:pPr>
              <w:ind w:firstLine="0"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 w:rsidRPr="00881E23">
              <w:rPr>
                <w:rFonts w:eastAsia="Times New Roman"/>
                <w:color w:val="FF0000"/>
                <w:sz w:val="36"/>
                <w:szCs w:val="36"/>
              </w:rPr>
              <w:t>(COLOCAR SAÍDA DO CONSOLE AQUI)</w:t>
            </w:r>
            <w:r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</w:tc>
      </w:tr>
    </w:tbl>
    <w:p w14:paraId="6931FCEA" w14:textId="77777777" w:rsidR="00E654A7" w:rsidRDefault="00E654A7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290B3264" w14:textId="77777777" w:rsidTr="008C22B6">
        <w:tc>
          <w:tcPr>
            <w:tcW w:w="9716" w:type="dxa"/>
            <w:shd w:val="clear" w:color="auto" w:fill="113162"/>
          </w:tcPr>
          <w:p w14:paraId="786EC342" w14:textId="137923C3" w:rsidR="00D05CCE" w:rsidRDefault="00D05CCE" w:rsidP="008C22B6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QUESTÃO 4 de 4 (25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 xml:space="preserve"> </w:t>
            </w:r>
            <w:r>
              <w:rPr>
                <w:b/>
                <w:bCs/>
                <w:color w:val="F5A607"/>
                <w:sz w:val="40"/>
                <w:szCs w:val="40"/>
              </w:rPr>
              <w:t>p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on</w:t>
            </w:r>
            <w:r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4C45B3B0" w14:textId="5EE68C78" w:rsidR="00D05CCE" w:rsidRPr="00D91FAE" w:rsidRDefault="00D05CCE" w:rsidP="008C22B6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06</w:t>
            </w:r>
          </w:p>
        </w:tc>
      </w:tr>
      <w:tr w:rsidR="00D05CCE" w14:paraId="49119C5A" w14:textId="77777777" w:rsidTr="008C22B6">
        <w:tc>
          <w:tcPr>
            <w:tcW w:w="9716" w:type="dxa"/>
          </w:tcPr>
          <w:p w14:paraId="57ECA62A" w14:textId="198BB262" w:rsidR="00002E07" w:rsidRDefault="00D05CCE" w:rsidP="008C22B6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Imagina-se que você 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>está desenvolvendo um software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 de controle de </w:t>
            </w:r>
            <w:r w:rsidR="005E5C43">
              <w:rPr>
                <w:b/>
                <w:bCs/>
                <w:color w:val="113162"/>
                <w:sz w:val="24"/>
                <w:szCs w:val="24"/>
              </w:rPr>
              <w:t>funcionários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8F34BB">
              <w:rPr>
                <w:b/>
                <w:bCs/>
                <w:color w:val="113162"/>
                <w:sz w:val="24"/>
                <w:szCs w:val="24"/>
              </w:rPr>
              <w:t xml:space="preserve">para uma </w:t>
            </w:r>
            <w:r w:rsidR="005E5C43">
              <w:rPr>
                <w:b/>
                <w:bCs/>
                <w:color w:val="113162"/>
                <w:sz w:val="24"/>
                <w:szCs w:val="24"/>
              </w:rPr>
              <w:t>empresa de RH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. Este software </w:t>
            </w:r>
            <w:r w:rsidR="00737EFE">
              <w:rPr>
                <w:b/>
                <w:bCs/>
                <w:color w:val="113162"/>
                <w:sz w:val="24"/>
                <w:szCs w:val="24"/>
              </w:rPr>
              <w:t>deve ter o seguinte menu</w:t>
            </w:r>
            <w:r w:rsidR="00EC2742">
              <w:rPr>
                <w:b/>
                <w:bCs/>
                <w:color w:val="113162"/>
                <w:sz w:val="24"/>
                <w:szCs w:val="24"/>
              </w:rPr>
              <w:t xml:space="preserve"> e opções</w:t>
            </w:r>
            <w:r w:rsidR="000A13A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p w14:paraId="171AC0D1" w14:textId="09D081EF" w:rsidR="00F75623" w:rsidRDefault="00BD1E13" w:rsidP="00F75623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Cadastrar</w:t>
            </w:r>
            <w:r w:rsidR="00DC43D7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5E5C43">
              <w:rPr>
                <w:b/>
                <w:bCs/>
                <w:color w:val="113162"/>
                <w:sz w:val="24"/>
                <w:szCs w:val="24"/>
              </w:rPr>
              <w:t>Funcionário</w:t>
            </w:r>
          </w:p>
          <w:p w14:paraId="3EF80854" w14:textId="5351B960" w:rsidR="00DC43D7" w:rsidRPr="00F75623" w:rsidRDefault="00DC43D7" w:rsidP="00F75623">
            <w:pPr>
              <w:pStyle w:val="PargrafodaLista"/>
              <w:numPr>
                <w:ilvl w:val="0"/>
                <w:numId w:val="5"/>
              </w:numPr>
              <w:spacing w:before="120" w:after="120" w:line="360" w:lineRule="auto"/>
              <w:rPr>
                <w:b/>
                <w:bCs/>
                <w:color w:val="113162"/>
                <w:sz w:val="24"/>
                <w:szCs w:val="24"/>
              </w:rPr>
            </w:pPr>
            <w:r w:rsidRPr="00F75623"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5E5C43">
              <w:rPr>
                <w:b/>
                <w:bCs/>
                <w:color w:val="113162"/>
                <w:sz w:val="24"/>
                <w:szCs w:val="24"/>
              </w:rPr>
              <w:t>Funcionários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(s)</w:t>
            </w:r>
          </w:p>
          <w:p w14:paraId="629CB517" w14:textId="4A1F4502" w:rsidR="00F8180D" w:rsidRDefault="00800AD7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F60451">
              <w:rPr>
                <w:b/>
                <w:bCs/>
                <w:color w:val="113162"/>
                <w:sz w:val="24"/>
                <w:szCs w:val="24"/>
              </w:rPr>
              <w:t>Todas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 xml:space="preserve"> as </w:t>
            </w:r>
            <w:r w:rsidR="005E5C43">
              <w:rPr>
                <w:b/>
                <w:bCs/>
                <w:color w:val="113162"/>
                <w:sz w:val="24"/>
                <w:szCs w:val="24"/>
              </w:rPr>
              <w:t>Funcionários</w:t>
            </w:r>
          </w:p>
          <w:p w14:paraId="35BB3449" w14:textId="72C217B5" w:rsidR="00682D3C" w:rsidRDefault="00682D3C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r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5E5C43">
              <w:rPr>
                <w:b/>
                <w:bCs/>
                <w:color w:val="113162"/>
                <w:sz w:val="24"/>
                <w:szCs w:val="24"/>
              </w:rPr>
              <w:t xml:space="preserve">Funcionário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por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5E5C43">
              <w:rPr>
                <w:b/>
                <w:bCs/>
                <w:color w:val="113162"/>
                <w:sz w:val="24"/>
                <w:szCs w:val="24"/>
              </w:rPr>
              <w:t>Id</w:t>
            </w:r>
          </w:p>
          <w:p w14:paraId="5F5F5407" w14:textId="7B3C80A4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r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5E5C43">
              <w:rPr>
                <w:b/>
                <w:bCs/>
                <w:color w:val="113162"/>
                <w:sz w:val="24"/>
                <w:szCs w:val="24"/>
              </w:rPr>
              <w:t>Funcionário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(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s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)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por</w:t>
            </w:r>
            <w:r w:rsidR="004D0611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5E5C43">
              <w:rPr>
                <w:b/>
                <w:bCs/>
                <w:color w:val="113162"/>
                <w:sz w:val="24"/>
                <w:szCs w:val="24"/>
              </w:rPr>
              <w:t>Setor</w:t>
            </w:r>
          </w:p>
          <w:p w14:paraId="3A62EFC5" w14:textId="6D3E81C6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Retornar </w:t>
            </w:r>
          </w:p>
          <w:p w14:paraId="0AA01230" w14:textId="5F58F529" w:rsidR="005C4C62" w:rsidRDefault="004D0611" w:rsidP="000A13AF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Remover </w:t>
            </w:r>
            <w:r w:rsidR="005E5C43">
              <w:rPr>
                <w:b/>
                <w:bCs/>
                <w:color w:val="113162"/>
                <w:sz w:val="24"/>
                <w:szCs w:val="24"/>
              </w:rPr>
              <w:t>Funcionário</w:t>
            </w:r>
          </w:p>
          <w:p w14:paraId="1D7081CB" w14:textId="43628417" w:rsidR="00D05CCE" w:rsidRPr="00B6139D" w:rsidRDefault="004D0611" w:rsidP="00B6139D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Sair</w:t>
            </w:r>
          </w:p>
          <w:p w14:paraId="002FFE79" w14:textId="77777777" w:rsidR="00D05CCE" w:rsidRDefault="00D05CCE" w:rsidP="008C22B6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2EAD3FA0" w14:textId="76920162" w:rsidR="00D05CCE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codificar uma função </w:t>
            </w:r>
            <w:r w:rsidR="00B31F70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cadastrar</w:t>
            </w:r>
            <w:r w:rsidR="005E5C43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_funcionario(id</w:t>
            </w:r>
            <w:r w:rsidR="00933D7A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1);</w:t>
            </w:r>
          </w:p>
          <w:p w14:paraId="476E983E" w14:textId="03B18E2E" w:rsidR="00D05CCE" w:rsidRDefault="00933D7A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Essa função recebe como parâmetro um </w:t>
            </w:r>
            <w:r w:rsidR="005E5C43">
              <w:rPr>
                <w:b/>
                <w:bCs/>
                <w:color w:val="1F3864" w:themeColor="accent5" w:themeShade="80"/>
                <w:highlight w:val="yellow"/>
              </w:rPr>
              <w:t>id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exclusivo para cada </w:t>
            </w:r>
            <w:r w:rsidR="005E5C43">
              <w:rPr>
                <w:b/>
                <w:bCs/>
                <w:color w:val="1F3864" w:themeColor="accent5" w:themeShade="80"/>
                <w:highlight w:val="yellow"/>
              </w:rPr>
              <w:t>funcionário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 cadastrado (DICA: utilize um contador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como parâmetro) </w:t>
            </w:r>
          </w:p>
          <w:p w14:paraId="78D3686C" w14:textId="2BE9CCA4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o nome d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="005E5C43">
              <w:rPr>
                <w:b/>
                <w:bCs/>
                <w:color w:val="1F3864" w:themeColor="accent5" w:themeShade="80"/>
                <w:highlight w:val="yellow"/>
              </w:rPr>
              <w:t>funcionário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;</w:t>
            </w:r>
          </w:p>
          <w:p w14:paraId="6159F8A2" w14:textId="71BF5323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o </w:t>
            </w:r>
            <w:r w:rsidR="005E5C43">
              <w:rPr>
                <w:b/>
                <w:bCs/>
                <w:color w:val="1F3864" w:themeColor="accent5" w:themeShade="80"/>
                <w:highlight w:val="yellow"/>
              </w:rPr>
              <w:t>setor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 xml:space="preserve">do </w:t>
            </w:r>
            <w:r w:rsidR="005E5C43">
              <w:rPr>
                <w:b/>
                <w:bCs/>
                <w:color w:val="1F3864" w:themeColor="accent5" w:themeShade="80"/>
                <w:highlight w:val="yellow"/>
              </w:rPr>
              <w:t>funcionário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;</w:t>
            </w:r>
          </w:p>
          <w:p w14:paraId="53A4535D" w14:textId="47EEF951" w:rsidR="00D05CCE" w:rsidRDefault="00127C1D" w:rsidP="00127C1D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o </w:t>
            </w:r>
            <w:r w:rsidR="005E5C43">
              <w:rPr>
                <w:b/>
                <w:bCs/>
                <w:color w:val="1F3864" w:themeColor="accent5" w:themeShade="80"/>
                <w:highlight w:val="yellow"/>
              </w:rPr>
              <w:t>salário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 xml:space="preserve">do </w:t>
            </w:r>
            <w:r w:rsidR="005E5C43">
              <w:rPr>
                <w:b/>
                <w:bCs/>
                <w:color w:val="1F3864" w:themeColor="accent5" w:themeShade="80"/>
                <w:highlight w:val="yellow"/>
              </w:rPr>
              <w:t>funcionário</w:t>
            </w:r>
          </w:p>
          <w:p w14:paraId="5A99FDEC" w14:textId="5B1ACAC0" w:rsidR="00D05CCE" w:rsidRDefault="00016740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Cada </w:t>
            </w:r>
            <w:r w:rsidR="005E5C43">
              <w:rPr>
                <w:b/>
                <w:bCs/>
                <w:color w:val="1F3864" w:themeColor="accent5" w:themeShade="80"/>
                <w:highlight w:val="yellow"/>
              </w:rPr>
              <w:t xml:space="preserve">funcionário </w:t>
            </w:r>
            <w:r w:rsidR="0076057B">
              <w:rPr>
                <w:b/>
                <w:bCs/>
                <w:color w:val="1F3864" w:themeColor="accent5" w:themeShade="80"/>
                <w:highlight w:val="yellow"/>
              </w:rPr>
              <w:t xml:space="preserve">cadastrado 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deve </w:t>
            </w:r>
            <w:r w:rsidR="000D53F3">
              <w:rPr>
                <w:b/>
                <w:bCs/>
                <w:color w:val="1F3864" w:themeColor="accent5" w:themeShade="80"/>
                <w:highlight w:val="yellow"/>
              </w:rPr>
              <w:t xml:space="preserve">ter os seus dados armazenados num </w:t>
            </w:r>
            <w:r w:rsidR="00871899">
              <w:rPr>
                <w:b/>
                <w:bCs/>
                <w:color w:val="1F3864" w:themeColor="accent5" w:themeShade="80"/>
                <w:highlight w:val="yellow"/>
              </w:rPr>
              <w:t>DICIONÁRIO</w:t>
            </w:r>
            <w:r w:rsidR="00291CCB">
              <w:rPr>
                <w:b/>
                <w:bCs/>
                <w:color w:val="1F3864" w:themeColor="accent5" w:themeShade="80"/>
                <w:highlight w:val="yellow"/>
              </w:rPr>
              <w:t xml:space="preserve"> (</w:t>
            </w:r>
            <w:r w:rsidR="00931260">
              <w:rPr>
                <w:b/>
                <w:bCs/>
                <w:color w:val="1F3864" w:themeColor="accent5" w:themeShade="80"/>
                <w:highlight w:val="yellow"/>
              </w:rPr>
              <w:t>DICA: Conferir material escrito da p. 2</w:t>
            </w:r>
            <w:r w:rsidR="004461A1">
              <w:rPr>
                <w:b/>
                <w:bCs/>
                <w:color w:val="1F3864" w:themeColor="accent5" w:themeShade="80"/>
                <w:highlight w:val="yellow"/>
              </w:rPr>
              <w:t>2 até p24</w:t>
            </w:r>
            <w:r w:rsidR="007056B7">
              <w:rPr>
                <w:b/>
                <w:bCs/>
                <w:color w:val="1F3864" w:themeColor="accent5" w:themeShade="80"/>
                <w:highlight w:val="yellow"/>
              </w:rPr>
              <w:t xml:space="preserve">  da AULA 06</w:t>
            </w:r>
            <w:r w:rsidR="009772B8">
              <w:rPr>
                <w:b/>
                <w:bCs/>
                <w:color w:val="1F3864" w:themeColor="accent5" w:themeShade="80"/>
                <w:highlight w:val="yellow"/>
              </w:rPr>
              <w:t>)</w:t>
            </w:r>
          </w:p>
          <w:p w14:paraId="3A814D91" w14:textId="1D62F259" w:rsidR="00D05CCE" w:rsidRPr="002C2457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codificar uma função </w:t>
            </w:r>
            <w:r w:rsidR="00D21898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consultar</w:t>
            </w:r>
            <w:r w:rsidR="005E5C43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_funcionários()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(EXIGÊNCIA 2);</w:t>
            </w:r>
          </w:p>
          <w:p w14:paraId="0D897790" w14:textId="447D2506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Dentro da função </w:t>
            </w:r>
            <w:r w:rsidR="002366A6">
              <w:rPr>
                <w:b/>
                <w:bCs/>
                <w:color w:val="1F3864" w:themeColor="accent5" w:themeShade="80"/>
                <w:highlight w:val="cyan"/>
              </w:rPr>
              <w:t>ter um menu com as seguintes opções:</w:t>
            </w:r>
          </w:p>
          <w:p w14:paraId="47F88502" w14:textId="2A641E8D" w:rsidR="00C345EF" w:rsidRPr="00C345EF" w:rsidRDefault="002366A6" w:rsidP="00C345EF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Consultar Tod</w:t>
            </w:r>
            <w:r w:rsidR="00763AB7">
              <w:rPr>
                <w:b/>
                <w:bCs/>
                <w:color w:val="1F3864" w:themeColor="accent5" w:themeShade="80"/>
                <w:highlight w:val="cyan"/>
              </w:rPr>
              <w:t xml:space="preserve">os os </w:t>
            </w:r>
            <w:r w:rsidR="005E5C43" w:rsidRPr="005E5C43">
              <w:rPr>
                <w:b/>
                <w:bCs/>
                <w:color w:val="1F3864" w:themeColor="accent5" w:themeShade="80"/>
                <w:highlight w:val="cyan"/>
              </w:rPr>
              <w:t>Funcionários</w:t>
            </w:r>
          </w:p>
          <w:p w14:paraId="4E2E2110" w14:textId="352C8516" w:rsidR="002366A6" w:rsidRDefault="002366A6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Consultar </w:t>
            </w:r>
            <w:r w:rsidR="005E5C43" w:rsidRPr="005E5C43">
              <w:rPr>
                <w:b/>
                <w:bCs/>
                <w:color w:val="1F3864" w:themeColor="accent5" w:themeShade="80"/>
                <w:highlight w:val="cyan"/>
              </w:rPr>
              <w:t>Funcionário</w:t>
            </w:r>
            <w:r w:rsidR="005E5C43">
              <w:rPr>
                <w:b/>
                <w:bCs/>
                <w:color w:val="1F3864" w:themeColor="accent5" w:themeShade="80"/>
                <w:highlight w:val="cyan"/>
              </w:rPr>
              <w:t xml:space="preserve"> 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por </w:t>
            </w:r>
            <w:r w:rsidR="005E5C43">
              <w:rPr>
                <w:b/>
                <w:bCs/>
                <w:color w:val="1F3864" w:themeColor="accent5" w:themeShade="80"/>
                <w:highlight w:val="cyan"/>
              </w:rPr>
              <w:t>Id</w:t>
            </w:r>
          </w:p>
          <w:p w14:paraId="2864DC1B" w14:textId="3B418316" w:rsidR="002C3875" w:rsidRDefault="002C3875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Consultar </w:t>
            </w:r>
            <w:r w:rsidR="005E5C43" w:rsidRPr="005E5C43">
              <w:rPr>
                <w:b/>
                <w:bCs/>
                <w:color w:val="1F3864" w:themeColor="accent5" w:themeShade="80"/>
                <w:highlight w:val="cyan"/>
              </w:rPr>
              <w:t>Funcionário</w:t>
            </w:r>
            <w:r w:rsidR="005E5C43">
              <w:rPr>
                <w:b/>
                <w:bCs/>
                <w:color w:val="1F3864" w:themeColor="accent5" w:themeShade="80"/>
                <w:highlight w:val="cyan"/>
              </w:rPr>
              <w:t xml:space="preserve">(s) 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por </w:t>
            </w:r>
            <w:r w:rsidR="005E5C43">
              <w:rPr>
                <w:b/>
                <w:bCs/>
                <w:color w:val="1F3864" w:themeColor="accent5" w:themeShade="80"/>
                <w:highlight w:val="cyan"/>
              </w:rPr>
              <w:t>Setor</w:t>
            </w:r>
          </w:p>
          <w:p w14:paraId="1DE053C5" w14:textId="432D14D9" w:rsidR="00D05CCE" w:rsidRPr="00D31129" w:rsidRDefault="002C3875" w:rsidP="00D31129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Retornar</w:t>
            </w:r>
          </w:p>
          <w:p w14:paraId="41FA746C" w14:textId="445CDFF9" w:rsidR="00D05CCE" w:rsidRPr="00AB6A7B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Deve-se codificar uma função </w:t>
            </w:r>
            <w:r w:rsidR="006174F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remover</w:t>
            </w:r>
            <w:r w:rsidR="005E5C43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_funcionario()</w:t>
            </w: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(EXIGÊNCIA 3);</w:t>
            </w:r>
          </w:p>
          <w:p w14:paraId="693FEAF7" w14:textId="05CF83CE" w:rsidR="00D05CCE" w:rsidRDefault="00D05CCE" w:rsidP="006174F9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 xml:space="preserve">Dentro da função perguntar </w:t>
            </w:r>
            <w:r w:rsidR="006174F9">
              <w:rPr>
                <w:b/>
                <w:bCs/>
                <w:color w:val="1F3864" w:themeColor="accent5" w:themeShade="80"/>
                <w:highlight w:val="green"/>
              </w:rPr>
              <w:t xml:space="preserve">qual o código do </w:t>
            </w:r>
            <w:r w:rsidR="006C1469">
              <w:rPr>
                <w:b/>
                <w:bCs/>
                <w:color w:val="1F3864" w:themeColor="accent5" w:themeShade="80"/>
                <w:highlight w:val="green"/>
              </w:rPr>
              <w:t>funcionário</w:t>
            </w:r>
            <w:r w:rsidR="006174F9">
              <w:rPr>
                <w:b/>
                <w:bCs/>
                <w:color w:val="1F3864" w:themeColor="accent5" w:themeShade="80"/>
                <w:highlight w:val="green"/>
              </w:rPr>
              <w:t xml:space="preserve"> que se deseja remover do cadastro</w:t>
            </w:r>
            <w:r w:rsidR="00554E54">
              <w:rPr>
                <w:b/>
                <w:bCs/>
                <w:color w:val="1F3864" w:themeColor="accent5" w:themeShade="80"/>
                <w:highlight w:val="green"/>
              </w:rPr>
              <w:t xml:space="preserve"> (da lista de dicionário)</w:t>
            </w:r>
          </w:p>
          <w:p w14:paraId="03364A10" w14:textId="3548E422" w:rsidR="000D34DE" w:rsidRPr="005676B5" w:rsidRDefault="000D34D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5676B5">
              <w:rPr>
                <w:b/>
                <w:bCs/>
                <w:color w:val="FF0000"/>
              </w:rPr>
              <w:t xml:space="preserve">Colocar </w:t>
            </w:r>
            <w:r w:rsidR="005676B5">
              <w:rPr>
                <w:b/>
                <w:bCs/>
                <w:color w:val="FF0000"/>
              </w:rPr>
              <w:t>um exemplo de SAIDA DO CONSOLE</w:t>
            </w:r>
            <w:r w:rsidRPr="005676B5">
              <w:rPr>
                <w:b/>
                <w:bCs/>
                <w:color w:val="FF0000"/>
              </w:rPr>
              <w:t xml:space="preserve"> </w:t>
            </w:r>
            <w:r w:rsidR="005676B5">
              <w:rPr>
                <w:b/>
                <w:bCs/>
                <w:color w:val="FF0000"/>
              </w:rPr>
              <w:t>com o cadastro</w:t>
            </w:r>
            <w:r w:rsidRPr="005676B5">
              <w:rPr>
                <w:b/>
                <w:bCs/>
                <w:color w:val="FF0000"/>
              </w:rPr>
              <w:t xml:space="preserve"> de 3 (ou mais) </w:t>
            </w:r>
            <w:r w:rsidR="005E5C43">
              <w:rPr>
                <w:b/>
                <w:bCs/>
                <w:color w:val="FF0000"/>
              </w:rPr>
              <w:t xml:space="preserve">funcionários </w:t>
            </w:r>
            <w:r w:rsidRPr="005676B5">
              <w:rPr>
                <w:b/>
                <w:bCs/>
                <w:color w:val="FF0000"/>
              </w:rPr>
              <w:t xml:space="preserve">. </w:t>
            </w:r>
            <w:r w:rsidR="00301853">
              <w:rPr>
                <w:b/>
                <w:bCs/>
                <w:color w:val="FF0000"/>
              </w:rPr>
              <w:t>Sendo que</w:t>
            </w:r>
            <w:r w:rsidRPr="005676B5">
              <w:rPr>
                <w:b/>
                <w:bCs/>
                <w:color w:val="FF0000"/>
              </w:rPr>
              <w:t xml:space="preserve"> 2 delas do mesmo </w:t>
            </w:r>
            <w:r w:rsidR="005E5C43">
              <w:rPr>
                <w:b/>
                <w:bCs/>
                <w:color w:val="FF0000"/>
              </w:rPr>
              <w:t>setor</w:t>
            </w:r>
            <w:r w:rsidRPr="005676B5">
              <w:rPr>
                <w:b/>
                <w:bCs/>
                <w:color w:val="FF0000"/>
              </w:rPr>
              <w:t xml:space="preserve"> – ver figura 1</w:t>
            </w:r>
          </w:p>
          <w:p w14:paraId="54C3E82E" w14:textId="2CBCB173" w:rsidR="000D34DE" w:rsidRPr="004E083E" w:rsidRDefault="00301853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>Colocar um exemplo de SAIDA DO CONSOLE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Pr="004E083E">
              <w:rPr>
                <w:b/>
                <w:bCs/>
                <w:color w:val="C45911" w:themeColor="accent2" w:themeShade="BF"/>
              </w:rPr>
              <w:t>c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om a consulta a </w:t>
            </w:r>
            <w:r w:rsidR="003D192D">
              <w:rPr>
                <w:b/>
                <w:bCs/>
                <w:color w:val="C45911" w:themeColor="accent2" w:themeShade="BF"/>
              </w:rPr>
              <w:t>todos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="003D192D">
              <w:rPr>
                <w:b/>
                <w:bCs/>
                <w:color w:val="C45911" w:themeColor="accent2" w:themeShade="BF"/>
              </w:rPr>
              <w:t>o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s </w:t>
            </w:r>
            <w:r w:rsidR="005E5C43">
              <w:rPr>
                <w:b/>
                <w:bCs/>
                <w:color w:val="C45911" w:themeColor="accent2" w:themeShade="BF"/>
              </w:rPr>
              <w:t>funcionários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cadastrad</w:t>
            </w:r>
            <w:r w:rsidR="003D192D">
              <w:rPr>
                <w:b/>
                <w:bCs/>
                <w:color w:val="C45911" w:themeColor="accent2" w:themeShade="BF"/>
              </w:rPr>
              <w:t>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="000D34DE" w:rsidRPr="004E083E">
              <w:rPr>
                <w:b/>
                <w:bCs/>
                <w:color w:val="C45911" w:themeColor="accent2" w:themeShade="BF"/>
              </w:rPr>
              <w:t>– ver figura 2</w:t>
            </w:r>
          </w:p>
          <w:p w14:paraId="7AAF1888" w14:textId="24BB42B2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 xml:space="preserve">com uma consulta por </w:t>
            </w:r>
            <w:r w:rsidR="005E5C43">
              <w:rPr>
                <w:b/>
                <w:bCs/>
                <w:color w:val="FF0000"/>
              </w:rPr>
              <w:t>id</w:t>
            </w:r>
            <w:r w:rsidR="000D34DE" w:rsidRPr="004E083E">
              <w:rPr>
                <w:b/>
                <w:bCs/>
                <w:color w:val="FF0000"/>
              </w:rPr>
              <w:t xml:space="preserve"> – ver figura 3</w:t>
            </w:r>
          </w:p>
          <w:p w14:paraId="2A4D18DC" w14:textId="7E9E1DE2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 xml:space="preserve">Colocar um exemplo de SAIDA DO CONSOLE </w:t>
            </w:r>
            <w:r>
              <w:rPr>
                <w:b/>
                <w:bCs/>
                <w:color w:val="C45911" w:themeColor="accent2" w:themeShade="BF"/>
              </w:rPr>
              <w:t xml:space="preserve">com uma consulta por </w:t>
            </w:r>
            <w:r w:rsidR="005E5C43">
              <w:rPr>
                <w:b/>
                <w:bCs/>
                <w:color w:val="C45911" w:themeColor="accent2" w:themeShade="BF"/>
              </w:rPr>
              <w:t>setor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– ver figura 4</w:t>
            </w:r>
          </w:p>
          <w:p w14:paraId="1A3F97F8" w14:textId="6E20EACF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 xml:space="preserve">ao remover um </w:t>
            </w:r>
            <w:r w:rsidR="005E5C43">
              <w:rPr>
                <w:b/>
                <w:bCs/>
                <w:color w:val="FF0000"/>
              </w:rPr>
              <w:t>funcionário</w:t>
            </w:r>
            <w:r w:rsidR="003D192D">
              <w:rPr>
                <w:b/>
                <w:bCs/>
                <w:color w:val="FF0000"/>
              </w:rPr>
              <w:t xml:space="preserve"> cadastrado </w:t>
            </w:r>
            <w:r>
              <w:rPr>
                <w:b/>
                <w:bCs/>
                <w:color w:val="FF0000"/>
              </w:rPr>
              <w:t>e mostrando depois todos os</w:t>
            </w:r>
            <w:r w:rsidR="003D192D">
              <w:rPr>
                <w:b/>
                <w:bCs/>
                <w:color w:val="FF0000"/>
              </w:rPr>
              <w:t xml:space="preserve"> </w:t>
            </w:r>
            <w:r w:rsidR="005E5C43">
              <w:rPr>
                <w:b/>
                <w:bCs/>
                <w:color w:val="FF0000"/>
              </w:rPr>
              <w:t>funcionários</w:t>
            </w:r>
            <w:r w:rsidR="00E366A3">
              <w:rPr>
                <w:b/>
                <w:bCs/>
                <w:color w:val="FF0000"/>
              </w:rPr>
              <w:t xml:space="preserve"> </w:t>
            </w:r>
            <w:r w:rsidR="000D34DE" w:rsidRPr="004E083E">
              <w:rPr>
                <w:b/>
                <w:bCs/>
                <w:color w:val="FF0000"/>
              </w:rPr>
              <w:t>– ver figura 5</w:t>
            </w:r>
          </w:p>
          <w:p w14:paraId="4FD009BD" w14:textId="77777777" w:rsidR="00D05CCE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7B128354" w14:textId="16CA307C" w:rsidR="00D05CCE" w:rsidRPr="006F0D05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exemplo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de SAIDA DE CONSOLE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:</w:t>
            </w:r>
          </w:p>
          <w:p w14:paraId="40411281" w14:textId="4CEF0389" w:rsidR="00D05CCE" w:rsidRDefault="00D05CCE" w:rsidP="008C22B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C4143C" w:rsidRPr="00C4143C">
              <w:rPr>
                <w:noProof/>
              </w:rPr>
              <w:drawing>
                <wp:inline distT="0" distB="0" distL="0" distR="0" wp14:anchorId="08678DD1" wp14:editId="07B845C0">
                  <wp:extent cx="5420481" cy="5877745"/>
                  <wp:effectExtent l="0" t="0" r="8890" b="889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1" cy="587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A680D" w14:textId="5F460389" w:rsidR="002168F0" w:rsidRPr="005610DE" w:rsidRDefault="005610DE" w:rsidP="005610DE">
            <w:pP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Figura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1: Exemplo de </w:t>
            </w:r>
            <w:r w:rsidR="00AD5E0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C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adastr</w:t>
            </w:r>
            <w:r w:rsidR="00643098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o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de três </w:t>
            </w:r>
            <w:r w:rsidR="00C4143C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funcionário, sendo que 2 deles são do mesmo setor</w:t>
            </w:r>
            <w:r w:rsidR="00BB6DC8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.</w:t>
            </w:r>
          </w:p>
          <w:p w14:paraId="68A77BB6" w14:textId="6C2C66B5" w:rsidR="00A82FCE" w:rsidRDefault="007844E8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7844E8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7E6D17C6" wp14:editId="7A7233DF">
                  <wp:extent cx="4991100" cy="5448917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425" cy="546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3E7B5" w14:textId="36D037AB" w:rsidR="00951339" w:rsidRDefault="00A82FCE" w:rsidP="00705A6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2: Exemplo de Consulta </w:t>
            </w:r>
            <w:r w:rsidR="00F50219">
              <w:rPr>
                <w:b/>
                <w:bCs/>
                <w:color w:val="1F3864" w:themeColor="accent5" w:themeShade="80"/>
                <w:sz w:val="24"/>
                <w:szCs w:val="24"/>
              </w:rPr>
              <w:t>Tod</w:t>
            </w:r>
            <w:r w:rsidR="00002B47">
              <w:rPr>
                <w:b/>
                <w:bCs/>
                <w:color w:val="1F3864" w:themeColor="accent5" w:themeShade="80"/>
                <w:sz w:val="24"/>
                <w:szCs w:val="24"/>
              </w:rPr>
              <w:t>o</w:t>
            </w:r>
            <w:r w:rsidR="00F5021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s </w:t>
            </w:r>
            <w:r w:rsidR="00273E3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os </w:t>
            </w:r>
            <w:r w:rsidR="007844E8">
              <w:rPr>
                <w:b/>
                <w:bCs/>
                <w:color w:val="1F3864" w:themeColor="accent5" w:themeShade="80"/>
                <w:sz w:val="24"/>
                <w:szCs w:val="24"/>
              </w:rPr>
              <w:t>Funcionários e pelo Id</w:t>
            </w:r>
            <w:r w:rsidR="00951339"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  <w:p w14:paraId="47F96833" w14:textId="77777777" w:rsidR="00E350D0" w:rsidRDefault="00E350D0" w:rsidP="00705A6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4E349CAB" w14:textId="1D709FD4" w:rsidR="00951339" w:rsidRDefault="00D05FA7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D05FA7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04B04875" wp14:editId="79D86C12">
                  <wp:extent cx="4944165" cy="2391109"/>
                  <wp:effectExtent l="0" t="0" r="0" b="9525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1A73B" w14:textId="46AA2E48" w:rsidR="00E0614F" w:rsidRDefault="00951339" w:rsidP="006C700B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3: Exemplo de Consultar </w:t>
            </w:r>
            <w:r w:rsidR="00002B47">
              <w:rPr>
                <w:b/>
                <w:bCs/>
                <w:color w:val="1F3864" w:themeColor="accent5" w:themeShade="80"/>
                <w:sz w:val="24"/>
                <w:szCs w:val="24"/>
              </w:rPr>
              <w:t>Funcionários pelo Setor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  <w:p w14:paraId="29578DA8" w14:textId="77777777" w:rsidR="00E350D0" w:rsidRDefault="00E350D0" w:rsidP="00D05FA7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51087AA4" w14:textId="047756C0" w:rsidR="000B02DA" w:rsidRDefault="00D22F30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D22F30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7147AA8F" wp14:editId="551EC5CA">
                  <wp:extent cx="5276850" cy="4431864"/>
                  <wp:effectExtent l="0" t="0" r="0" b="6985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46" cy="4444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52E65" w14:textId="3B5D120C" w:rsidR="000B02DA" w:rsidRPr="003A53D3" w:rsidRDefault="000B02DA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66155">
              <w:rPr>
                <w:b/>
                <w:bCs/>
                <w:color w:val="1F3864" w:themeColor="accent5" w:themeShade="80"/>
              </w:rPr>
              <w:t xml:space="preserve">Figura </w:t>
            </w:r>
            <w:r w:rsidR="00D05FA7">
              <w:rPr>
                <w:b/>
                <w:bCs/>
                <w:color w:val="1F3864" w:themeColor="accent5" w:themeShade="80"/>
              </w:rPr>
              <w:t>4</w:t>
            </w:r>
            <w:r w:rsidRPr="00F66155">
              <w:rPr>
                <w:b/>
                <w:bCs/>
                <w:color w:val="1F3864" w:themeColor="accent5" w:themeShade="80"/>
              </w:rPr>
              <w:t xml:space="preserve">: Exemplo de 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Remover </w:t>
            </w:r>
            <w:r w:rsidR="00D22F30">
              <w:rPr>
                <w:b/>
                <w:bCs/>
                <w:color w:val="1F3864" w:themeColor="accent5" w:themeShade="80"/>
              </w:rPr>
              <w:t>Funcionário</w:t>
            </w:r>
            <w:r w:rsidR="00273E3F" w:rsidRPr="00F66155">
              <w:rPr>
                <w:b/>
                <w:bCs/>
                <w:color w:val="1F3864" w:themeColor="accent5" w:themeShade="80"/>
              </w:rPr>
              <w:t xml:space="preserve"> </w:t>
            </w:r>
            <w:r w:rsidR="00D73121" w:rsidRPr="00F66155">
              <w:rPr>
                <w:b/>
                <w:bCs/>
                <w:color w:val="1F3864" w:themeColor="accent5" w:themeShade="80"/>
              </w:rPr>
              <w:t>do cadastro e depois Consultar Tod</w:t>
            </w:r>
            <w:r w:rsidR="00273E3F" w:rsidRPr="00F66155">
              <w:rPr>
                <w:b/>
                <w:bCs/>
                <w:color w:val="1F3864" w:themeColor="accent5" w:themeShade="80"/>
              </w:rPr>
              <w:t>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s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s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Produtos</w:t>
            </w:r>
            <w:r w:rsidR="00D73121" w:rsidRPr="00F66155">
              <w:rPr>
                <w:b/>
                <w:bCs/>
                <w:color w:val="1F3864" w:themeColor="accent5" w:themeShade="80"/>
              </w:rPr>
              <w:t>. Veja que a p</w:t>
            </w:r>
            <w:r w:rsidR="00F66155" w:rsidRPr="00F66155">
              <w:rPr>
                <w:b/>
                <w:bCs/>
                <w:color w:val="1F3864" w:themeColor="accent5" w:themeShade="80"/>
              </w:rPr>
              <w:t>roduto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de código </w:t>
            </w:r>
            <w:r w:rsidR="00E36FF0">
              <w:rPr>
                <w:b/>
                <w:bCs/>
                <w:color w:val="1F3864" w:themeColor="accent5" w:themeShade="80"/>
              </w:rPr>
              <w:t>2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foi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removido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e não aparece mais no sistema</w:t>
            </w:r>
            <w:r w:rsidR="00C92FEE" w:rsidRPr="00F66155">
              <w:rPr>
                <w:b/>
                <w:bCs/>
                <w:color w:val="1F3864" w:themeColor="accent5" w:themeShade="80"/>
              </w:rPr>
              <w:t>.</w:t>
            </w:r>
          </w:p>
        </w:tc>
      </w:tr>
    </w:tbl>
    <w:p w14:paraId="43A8035C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4CDB3C3D" w14:textId="77777777" w:rsidTr="008C22B6">
        <w:tc>
          <w:tcPr>
            <w:tcW w:w="9716" w:type="dxa"/>
            <w:shd w:val="clear" w:color="auto" w:fill="FFFFFF" w:themeFill="background1"/>
          </w:tcPr>
          <w:p w14:paraId="1F95B205" w14:textId="7A7CC5A6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D05CCE" w14:paraId="2C0CC09B" w14:textId="77777777" w:rsidTr="008C22B6">
        <w:tc>
          <w:tcPr>
            <w:tcW w:w="9716" w:type="dxa"/>
            <w:shd w:val="clear" w:color="auto" w:fill="FFFFFF" w:themeFill="background1"/>
          </w:tcPr>
          <w:p w14:paraId="75C99D22" w14:textId="77777777" w:rsid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CÓDIGO AQUI)</w:t>
            </w:r>
          </w:p>
          <w:p w14:paraId="529E0C59" w14:textId="77777777" w:rsidR="0005040A" w:rsidRPr="00B816D5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  <w:p w14:paraId="144C9ADC" w14:textId="7BEE0A94" w:rsid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</w:t>
            </w:r>
            <w:r w:rsid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. SE COLOCAR IMAGEM NÃO SERÁ AVALIADO</w:t>
            </w: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11A2C282" w14:textId="6D0A3BCA" w:rsidR="00D05CCE" w:rsidRP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de inserir comentários)</w:t>
            </w:r>
          </w:p>
        </w:tc>
      </w:tr>
    </w:tbl>
    <w:p w14:paraId="0045C9D0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2EAD17CD" w14:textId="77777777" w:rsidTr="008C22B6">
        <w:tc>
          <w:tcPr>
            <w:tcW w:w="9716" w:type="dxa"/>
          </w:tcPr>
          <w:p w14:paraId="105BD954" w14:textId="2C4D1402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D05CCE" w14:paraId="08E4E206" w14:textId="77777777" w:rsidTr="008C22B6">
        <w:tc>
          <w:tcPr>
            <w:tcW w:w="9716" w:type="dxa"/>
          </w:tcPr>
          <w:p w14:paraId="30AAC97B" w14:textId="77777777" w:rsidR="0088030D" w:rsidRDefault="0088030D" w:rsidP="0088030D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SAÍDA DO CONSOLE AQUI)</w:t>
            </w:r>
          </w:p>
          <w:p w14:paraId="571DA49F" w14:textId="77777777" w:rsidR="00AD5E0F" w:rsidRDefault="00AF1419" w:rsidP="001E7CAB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do identificador pessoal</w:t>
            </w:r>
            <w:r w:rsid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 xml:space="preserve"> em pelo menos uma das figuras</w:t>
            </w:r>
            <w:r w:rsidRP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62D7DEBA" w14:textId="3F8BFBE7" w:rsidR="00BD737F" w:rsidRPr="005418A1" w:rsidRDefault="00BD737F" w:rsidP="001E7CAB">
            <w:pPr>
              <w:ind w:firstLine="0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5418A1">
              <w:rPr>
                <w:rFonts w:eastAsia="Times New Roman"/>
                <w:color w:val="FF0000"/>
                <w:sz w:val="24"/>
                <w:szCs w:val="24"/>
              </w:rPr>
              <w:t xml:space="preserve">Não esquecer que aqui são </w:t>
            </w:r>
            <w:r w:rsidR="00840F89" w:rsidRPr="005418A1">
              <w:rPr>
                <w:rFonts w:eastAsia="Times New Roman"/>
                <w:color w:val="FF0000"/>
                <w:sz w:val="24"/>
                <w:szCs w:val="24"/>
              </w:rPr>
              <w:t>4</w:t>
            </w:r>
            <w:r w:rsidRPr="005418A1">
              <w:rPr>
                <w:rFonts w:eastAsia="Times New Roman"/>
                <w:color w:val="FF0000"/>
                <w:sz w:val="24"/>
                <w:szCs w:val="24"/>
              </w:rPr>
              <w:t xml:space="preserve"> prints:</w:t>
            </w:r>
          </w:p>
          <w:p w14:paraId="373F8784" w14:textId="6BCA9F32" w:rsidR="00BD737F" w:rsidRPr="005418A1" w:rsidRDefault="00BD737F" w:rsidP="00E36FF0">
            <w:pPr>
              <w:ind w:firstLine="0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5418A1">
              <w:rPr>
                <w:rFonts w:eastAsia="Times New Roman"/>
                <w:color w:val="FF0000"/>
                <w:sz w:val="24"/>
                <w:szCs w:val="24"/>
              </w:rPr>
              <w:t xml:space="preserve">- </w:t>
            </w:r>
            <w:r w:rsidR="00933833" w:rsidRPr="005418A1">
              <w:rPr>
                <w:rFonts w:eastAsia="Times New Roman"/>
                <w:color w:val="FF0000"/>
                <w:sz w:val="24"/>
                <w:szCs w:val="24"/>
              </w:rPr>
              <w:t>Um</w:t>
            </w:r>
            <w:r w:rsidRPr="005418A1">
              <w:rPr>
                <w:rFonts w:eastAsia="Times New Roman"/>
                <w:color w:val="FF0000"/>
                <w:sz w:val="24"/>
                <w:szCs w:val="24"/>
              </w:rPr>
              <w:t xml:space="preserve"> print cadastr</w:t>
            </w:r>
            <w:r w:rsidR="00580B8F" w:rsidRPr="005418A1">
              <w:rPr>
                <w:rFonts w:eastAsia="Times New Roman"/>
                <w:color w:val="FF0000"/>
                <w:sz w:val="24"/>
                <w:szCs w:val="24"/>
              </w:rPr>
              <w:t>ando 3 funcionários</w:t>
            </w:r>
            <w:r w:rsidRPr="005418A1">
              <w:rPr>
                <w:rFonts w:eastAsia="Times New Roman"/>
                <w:color w:val="FF0000"/>
                <w:sz w:val="24"/>
                <w:szCs w:val="24"/>
              </w:rPr>
              <w:t xml:space="preserve"> (2 </w:t>
            </w:r>
            <w:r w:rsidR="00580B8F" w:rsidRPr="005418A1">
              <w:rPr>
                <w:rFonts w:eastAsia="Times New Roman"/>
                <w:color w:val="FF0000"/>
                <w:sz w:val="24"/>
                <w:szCs w:val="24"/>
              </w:rPr>
              <w:t>do</w:t>
            </w:r>
            <w:r w:rsidRPr="005418A1">
              <w:rPr>
                <w:rFonts w:eastAsia="Times New Roman"/>
                <w:color w:val="FF0000"/>
                <w:sz w:val="24"/>
                <w:szCs w:val="24"/>
              </w:rPr>
              <w:t xml:space="preserve"> mesmo </w:t>
            </w:r>
            <w:r w:rsidR="00580B8F" w:rsidRPr="005418A1">
              <w:rPr>
                <w:rFonts w:eastAsia="Times New Roman"/>
                <w:color w:val="FF0000"/>
                <w:sz w:val="24"/>
                <w:szCs w:val="24"/>
              </w:rPr>
              <w:t>setor</w:t>
            </w:r>
            <w:r w:rsidRPr="005418A1">
              <w:rPr>
                <w:rFonts w:eastAsia="Times New Roman"/>
                <w:color w:val="FF0000"/>
                <w:sz w:val="24"/>
                <w:szCs w:val="24"/>
              </w:rPr>
              <w:t>)</w:t>
            </w:r>
          </w:p>
          <w:p w14:paraId="264FAE27" w14:textId="6EE44775" w:rsidR="00BD737F" w:rsidRPr="005418A1" w:rsidRDefault="00BD737F" w:rsidP="00E36FF0">
            <w:pPr>
              <w:ind w:firstLine="0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5418A1">
              <w:rPr>
                <w:rFonts w:eastAsia="Times New Roman"/>
                <w:color w:val="FF0000"/>
                <w:sz w:val="24"/>
                <w:szCs w:val="24"/>
              </w:rPr>
              <w:t xml:space="preserve">- </w:t>
            </w:r>
            <w:r w:rsidR="00933833" w:rsidRPr="005418A1">
              <w:rPr>
                <w:rFonts w:eastAsia="Times New Roman"/>
                <w:color w:val="FF0000"/>
                <w:sz w:val="24"/>
                <w:szCs w:val="24"/>
              </w:rPr>
              <w:t>Um</w:t>
            </w:r>
            <w:r w:rsidRPr="005418A1">
              <w:rPr>
                <w:rFonts w:eastAsia="Times New Roman"/>
                <w:color w:val="FF0000"/>
                <w:sz w:val="24"/>
                <w:szCs w:val="24"/>
              </w:rPr>
              <w:t xml:space="preserve"> print</w:t>
            </w:r>
            <w:r w:rsidR="00A31106" w:rsidRPr="005418A1">
              <w:rPr>
                <w:rFonts w:eastAsia="Times New Roman"/>
                <w:color w:val="FF0000"/>
                <w:sz w:val="24"/>
                <w:szCs w:val="24"/>
              </w:rPr>
              <w:t xml:space="preserve"> consultando </w:t>
            </w:r>
            <w:r w:rsidRPr="005418A1">
              <w:rPr>
                <w:rFonts w:eastAsia="Times New Roman"/>
                <w:color w:val="FF0000"/>
                <w:sz w:val="24"/>
                <w:szCs w:val="24"/>
              </w:rPr>
              <w:t xml:space="preserve">todos </w:t>
            </w:r>
            <w:r w:rsidR="00933833" w:rsidRPr="005418A1">
              <w:rPr>
                <w:rFonts w:eastAsia="Times New Roman"/>
                <w:color w:val="FF0000"/>
                <w:sz w:val="24"/>
                <w:szCs w:val="24"/>
              </w:rPr>
              <w:t xml:space="preserve">os </w:t>
            </w:r>
            <w:r w:rsidR="00A31106" w:rsidRPr="005418A1">
              <w:rPr>
                <w:rFonts w:eastAsia="Times New Roman"/>
                <w:color w:val="FF0000"/>
                <w:sz w:val="24"/>
                <w:szCs w:val="24"/>
              </w:rPr>
              <w:t>funcionários</w:t>
            </w:r>
            <w:r w:rsidR="00933833" w:rsidRPr="005418A1">
              <w:rPr>
                <w:rFonts w:eastAsia="Times New Roman"/>
                <w:color w:val="FF0000"/>
                <w:sz w:val="24"/>
                <w:szCs w:val="24"/>
              </w:rPr>
              <w:t xml:space="preserve"> cadastrados</w:t>
            </w:r>
            <w:r w:rsidR="00A31106" w:rsidRPr="005418A1">
              <w:rPr>
                <w:rFonts w:eastAsia="Times New Roman"/>
                <w:color w:val="FF0000"/>
                <w:sz w:val="24"/>
                <w:szCs w:val="24"/>
              </w:rPr>
              <w:t xml:space="preserve"> e </w:t>
            </w:r>
            <w:r w:rsidR="005418A1" w:rsidRPr="005418A1">
              <w:rPr>
                <w:rFonts w:eastAsia="Times New Roman"/>
                <w:color w:val="FF0000"/>
                <w:sz w:val="24"/>
                <w:szCs w:val="24"/>
              </w:rPr>
              <w:t xml:space="preserve">uma </w:t>
            </w:r>
            <w:r w:rsidR="00A31106" w:rsidRPr="005418A1">
              <w:rPr>
                <w:rFonts w:eastAsia="Times New Roman"/>
                <w:color w:val="FF0000"/>
                <w:sz w:val="24"/>
                <w:szCs w:val="24"/>
              </w:rPr>
              <w:t>consulta por Id</w:t>
            </w:r>
            <w:r w:rsidR="00933833" w:rsidRPr="005418A1">
              <w:rPr>
                <w:rFonts w:eastAsia="Times New Roman"/>
                <w:color w:val="FF0000"/>
                <w:sz w:val="24"/>
                <w:szCs w:val="24"/>
              </w:rPr>
              <w:t>.</w:t>
            </w:r>
          </w:p>
          <w:p w14:paraId="7E806908" w14:textId="57116BC8" w:rsidR="00933833" w:rsidRPr="005418A1" w:rsidRDefault="00933833" w:rsidP="00E36FF0">
            <w:pPr>
              <w:ind w:firstLine="0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5418A1">
              <w:rPr>
                <w:rFonts w:eastAsia="Times New Roman"/>
                <w:color w:val="FF0000"/>
                <w:sz w:val="24"/>
                <w:szCs w:val="24"/>
              </w:rPr>
              <w:t xml:space="preserve">- Um print mostrando a consulta por </w:t>
            </w:r>
            <w:r w:rsidR="005418A1" w:rsidRPr="005418A1">
              <w:rPr>
                <w:rFonts w:eastAsia="Times New Roman"/>
                <w:color w:val="FF0000"/>
                <w:sz w:val="24"/>
                <w:szCs w:val="24"/>
              </w:rPr>
              <w:t>setor</w:t>
            </w:r>
            <w:r w:rsidRPr="005418A1">
              <w:rPr>
                <w:rFonts w:eastAsia="Times New Roman"/>
                <w:color w:val="FF0000"/>
                <w:sz w:val="24"/>
                <w:szCs w:val="24"/>
              </w:rPr>
              <w:t>.</w:t>
            </w:r>
          </w:p>
          <w:p w14:paraId="4176E2BA" w14:textId="43F00444" w:rsidR="00BD737F" w:rsidRPr="00E366A3" w:rsidRDefault="00933833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5418A1">
              <w:rPr>
                <w:rFonts w:eastAsia="Times New Roman"/>
                <w:color w:val="FF0000"/>
                <w:sz w:val="24"/>
                <w:szCs w:val="24"/>
              </w:rPr>
              <w:t>- Um print mostrando remoção de um</w:t>
            </w:r>
            <w:r w:rsidR="005418A1" w:rsidRPr="005418A1">
              <w:rPr>
                <w:rFonts w:eastAsia="Times New Roman"/>
                <w:color w:val="FF0000"/>
                <w:sz w:val="24"/>
                <w:szCs w:val="24"/>
              </w:rPr>
              <w:t xml:space="preserve"> funcionário</w:t>
            </w:r>
            <w:r w:rsidR="00E36FF0" w:rsidRPr="005418A1">
              <w:rPr>
                <w:rFonts w:eastAsia="Times New Roman"/>
                <w:color w:val="FF0000"/>
                <w:sz w:val="24"/>
                <w:szCs w:val="24"/>
              </w:rPr>
              <w:t>.</w:t>
            </w:r>
            <w:r>
              <w:rPr>
                <w:rFonts w:eastAsia="Times New Roman"/>
                <w:color w:val="FF0000"/>
                <w:sz w:val="28"/>
                <w:szCs w:val="28"/>
              </w:rPr>
              <w:t xml:space="preserve"> </w:t>
            </w:r>
          </w:p>
        </w:tc>
      </w:tr>
    </w:tbl>
    <w:p w14:paraId="4FBFBB99" w14:textId="302685EF" w:rsidR="00D05CCE" w:rsidRDefault="00D05CCE" w:rsidP="00D05CCE">
      <w:pPr>
        <w:ind w:firstLine="0"/>
      </w:pPr>
    </w:p>
    <w:sectPr w:rsidR="00D05CCE" w:rsidSect="0011171E">
      <w:headerReference w:type="default" r:id="rId17"/>
      <w:footerReference w:type="default" r:id="rId18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CB6E3" w14:textId="77777777" w:rsidR="00412989" w:rsidRDefault="00412989" w:rsidP="00B5761D">
      <w:r>
        <w:separator/>
      </w:r>
    </w:p>
    <w:p w14:paraId="5960F33C" w14:textId="77777777" w:rsidR="00412989" w:rsidRDefault="00412989" w:rsidP="00B5761D"/>
    <w:p w14:paraId="77603DA7" w14:textId="77777777" w:rsidR="00412989" w:rsidRDefault="00412989" w:rsidP="00B5761D"/>
  </w:endnote>
  <w:endnote w:type="continuationSeparator" w:id="0">
    <w:p w14:paraId="67673096" w14:textId="77777777" w:rsidR="00412989" w:rsidRDefault="00412989" w:rsidP="00B5761D">
      <w:r>
        <w:continuationSeparator/>
      </w:r>
    </w:p>
    <w:p w14:paraId="7CBFE0BA" w14:textId="77777777" w:rsidR="00412989" w:rsidRDefault="00412989" w:rsidP="00B5761D"/>
    <w:p w14:paraId="681D3189" w14:textId="77777777" w:rsidR="00412989" w:rsidRDefault="00412989" w:rsidP="00B5761D"/>
  </w:endnote>
  <w:endnote w:type="continuationNotice" w:id="1">
    <w:p w14:paraId="475B15FB" w14:textId="77777777" w:rsidR="00412989" w:rsidRDefault="0041298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9B17A9" w:rsidRDefault="009B17A9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B21C27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9B17A9" w:rsidRPr="00D2799E" w:rsidRDefault="009B17A9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9B17A9" w:rsidRPr="00955E07" w:rsidRDefault="009B17A9" w:rsidP="005C35CA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9ADCD" w14:textId="77777777" w:rsidR="00412989" w:rsidRDefault="00412989" w:rsidP="00B5761D">
      <w:r>
        <w:separator/>
      </w:r>
    </w:p>
    <w:p w14:paraId="50DD664A" w14:textId="77777777" w:rsidR="00412989" w:rsidRDefault="00412989" w:rsidP="00B5761D"/>
    <w:p w14:paraId="58AA1666" w14:textId="77777777" w:rsidR="00412989" w:rsidRDefault="00412989" w:rsidP="00B5761D"/>
  </w:footnote>
  <w:footnote w:type="continuationSeparator" w:id="0">
    <w:p w14:paraId="3C4DD694" w14:textId="77777777" w:rsidR="00412989" w:rsidRDefault="00412989" w:rsidP="00B5761D">
      <w:r>
        <w:continuationSeparator/>
      </w:r>
    </w:p>
    <w:p w14:paraId="112DBD4A" w14:textId="77777777" w:rsidR="00412989" w:rsidRDefault="00412989" w:rsidP="00B5761D"/>
    <w:p w14:paraId="22C38B56" w14:textId="77777777" w:rsidR="00412989" w:rsidRDefault="00412989" w:rsidP="00B5761D"/>
  </w:footnote>
  <w:footnote w:type="continuationNotice" w:id="1">
    <w:p w14:paraId="231D691F" w14:textId="77777777" w:rsidR="00412989" w:rsidRDefault="0041298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38076" w14:textId="497EC81F" w:rsidR="009B17A9" w:rsidRDefault="009B17A9" w:rsidP="007B06F8">
    <w:pPr>
      <w:pStyle w:val="CabealhodoSumrio"/>
    </w:pPr>
    <w:r>
      <w:rPr>
        <w:noProof/>
      </w:rPr>
      <w:drawing>
        <wp:anchor distT="0" distB="0" distL="114300" distR="114300" simplePos="0" relativeHeight="25164032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0D05">
      <w:t>Caderno de Respostas</w:t>
    </w:r>
    <w:r>
      <w:t xml:space="preserve"> d</w:t>
    </w:r>
    <w:r w:rsidR="006F0D05">
      <w:t>a</w:t>
    </w:r>
    <w:r>
      <w:t xml:space="preserve"> Atividade Prática de </w:t>
    </w:r>
    <w:r w:rsidR="00EF7082">
      <w:t>Lógica de Programação e Algoritmos.</w:t>
    </w:r>
  </w:p>
  <w:p w14:paraId="2449EB30" w14:textId="01FF279D" w:rsidR="009B17A9" w:rsidRDefault="009B17A9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4407B4" id="Retângulo 16" o:spid="_x0000_s1026" style="position:absolute;margin-left:.5pt;margin-top:6.7pt;width:485.45pt;height:3.5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252"/>
    <w:multiLevelType w:val="hybridMultilevel"/>
    <w:tmpl w:val="DD00E3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3464"/>
    <w:multiLevelType w:val="hybridMultilevel"/>
    <w:tmpl w:val="F9B0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1">
      <w:start w:val="1"/>
      <w:numFmt w:val="decimal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E574B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40F2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06256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5700">
    <w:abstractNumId w:val="0"/>
  </w:num>
  <w:num w:numId="2" w16cid:durableId="1256784913">
    <w:abstractNumId w:val="2"/>
  </w:num>
  <w:num w:numId="3" w16cid:durableId="1123305403">
    <w:abstractNumId w:val="4"/>
  </w:num>
  <w:num w:numId="4" w16cid:durableId="59837121">
    <w:abstractNumId w:val="3"/>
  </w:num>
  <w:num w:numId="5" w16cid:durableId="21759452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943"/>
    <w:rsid w:val="00000E59"/>
    <w:rsid w:val="00000EC3"/>
    <w:rsid w:val="0000143C"/>
    <w:rsid w:val="00002A30"/>
    <w:rsid w:val="00002B47"/>
    <w:rsid w:val="00002B60"/>
    <w:rsid w:val="00002E07"/>
    <w:rsid w:val="00002FD5"/>
    <w:rsid w:val="00003606"/>
    <w:rsid w:val="000040A9"/>
    <w:rsid w:val="000041AF"/>
    <w:rsid w:val="00004769"/>
    <w:rsid w:val="000060E8"/>
    <w:rsid w:val="00006459"/>
    <w:rsid w:val="00006DF1"/>
    <w:rsid w:val="00010C90"/>
    <w:rsid w:val="00011A0B"/>
    <w:rsid w:val="000132E8"/>
    <w:rsid w:val="000132FF"/>
    <w:rsid w:val="00015B61"/>
    <w:rsid w:val="0001655E"/>
    <w:rsid w:val="00016740"/>
    <w:rsid w:val="00020016"/>
    <w:rsid w:val="00022100"/>
    <w:rsid w:val="00022E78"/>
    <w:rsid w:val="00025E5E"/>
    <w:rsid w:val="0002665B"/>
    <w:rsid w:val="000266E3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079"/>
    <w:rsid w:val="000415FF"/>
    <w:rsid w:val="00042480"/>
    <w:rsid w:val="0004321A"/>
    <w:rsid w:val="000457F7"/>
    <w:rsid w:val="00045FF3"/>
    <w:rsid w:val="00046C87"/>
    <w:rsid w:val="000479C1"/>
    <w:rsid w:val="0005040A"/>
    <w:rsid w:val="00050CC4"/>
    <w:rsid w:val="00052394"/>
    <w:rsid w:val="0005276B"/>
    <w:rsid w:val="0005307D"/>
    <w:rsid w:val="00054080"/>
    <w:rsid w:val="000548CB"/>
    <w:rsid w:val="00055E82"/>
    <w:rsid w:val="00056244"/>
    <w:rsid w:val="0005682D"/>
    <w:rsid w:val="00057000"/>
    <w:rsid w:val="000604B3"/>
    <w:rsid w:val="0006452B"/>
    <w:rsid w:val="00064985"/>
    <w:rsid w:val="00065440"/>
    <w:rsid w:val="00070775"/>
    <w:rsid w:val="0007156F"/>
    <w:rsid w:val="00073CED"/>
    <w:rsid w:val="00074CD1"/>
    <w:rsid w:val="000751EC"/>
    <w:rsid w:val="00075700"/>
    <w:rsid w:val="000757DF"/>
    <w:rsid w:val="00076754"/>
    <w:rsid w:val="00077D2E"/>
    <w:rsid w:val="0008026A"/>
    <w:rsid w:val="000815CC"/>
    <w:rsid w:val="000816FC"/>
    <w:rsid w:val="00082010"/>
    <w:rsid w:val="00082A10"/>
    <w:rsid w:val="00085A46"/>
    <w:rsid w:val="00085A92"/>
    <w:rsid w:val="00085B3C"/>
    <w:rsid w:val="00086AD4"/>
    <w:rsid w:val="00087278"/>
    <w:rsid w:val="00087861"/>
    <w:rsid w:val="00090AF7"/>
    <w:rsid w:val="00091221"/>
    <w:rsid w:val="00093299"/>
    <w:rsid w:val="000932A1"/>
    <w:rsid w:val="000933DD"/>
    <w:rsid w:val="0009455B"/>
    <w:rsid w:val="0009650A"/>
    <w:rsid w:val="00096AAF"/>
    <w:rsid w:val="00097691"/>
    <w:rsid w:val="00097996"/>
    <w:rsid w:val="000A13AF"/>
    <w:rsid w:val="000A13C3"/>
    <w:rsid w:val="000A1CB8"/>
    <w:rsid w:val="000A2793"/>
    <w:rsid w:val="000A3133"/>
    <w:rsid w:val="000A3D1C"/>
    <w:rsid w:val="000A507A"/>
    <w:rsid w:val="000A5F37"/>
    <w:rsid w:val="000A6589"/>
    <w:rsid w:val="000A79B9"/>
    <w:rsid w:val="000A7D6F"/>
    <w:rsid w:val="000B01C7"/>
    <w:rsid w:val="000B02DA"/>
    <w:rsid w:val="000B05B3"/>
    <w:rsid w:val="000B22A8"/>
    <w:rsid w:val="000B2CFD"/>
    <w:rsid w:val="000B34F6"/>
    <w:rsid w:val="000B40CF"/>
    <w:rsid w:val="000B4F8D"/>
    <w:rsid w:val="000B543C"/>
    <w:rsid w:val="000B73B2"/>
    <w:rsid w:val="000B760D"/>
    <w:rsid w:val="000B76A6"/>
    <w:rsid w:val="000B7E6E"/>
    <w:rsid w:val="000C0DEC"/>
    <w:rsid w:val="000C0EC5"/>
    <w:rsid w:val="000C1795"/>
    <w:rsid w:val="000C2C41"/>
    <w:rsid w:val="000C332D"/>
    <w:rsid w:val="000C332F"/>
    <w:rsid w:val="000C6A6D"/>
    <w:rsid w:val="000C6B2C"/>
    <w:rsid w:val="000C754F"/>
    <w:rsid w:val="000C75FC"/>
    <w:rsid w:val="000D0A61"/>
    <w:rsid w:val="000D0DC5"/>
    <w:rsid w:val="000D13C3"/>
    <w:rsid w:val="000D1427"/>
    <w:rsid w:val="000D1DDA"/>
    <w:rsid w:val="000D2464"/>
    <w:rsid w:val="000D285F"/>
    <w:rsid w:val="000D28BC"/>
    <w:rsid w:val="000D29F7"/>
    <w:rsid w:val="000D34DE"/>
    <w:rsid w:val="000D37AD"/>
    <w:rsid w:val="000D3FE1"/>
    <w:rsid w:val="000D4784"/>
    <w:rsid w:val="000D48CE"/>
    <w:rsid w:val="000D4E5E"/>
    <w:rsid w:val="000D53BA"/>
    <w:rsid w:val="000D53F3"/>
    <w:rsid w:val="000D5D97"/>
    <w:rsid w:val="000D6586"/>
    <w:rsid w:val="000D7178"/>
    <w:rsid w:val="000D75F9"/>
    <w:rsid w:val="000E03AB"/>
    <w:rsid w:val="000E19B5"/>
    <w:rsid w:val="000E22E6"/>
    <w:rsid w:val="000E2D05"/>
    <w:rsid w:val="000E313C"/>
    <w:rsid w:val="000E3450"/>
    <w:rsid w:val="000E4B75"/>
    <w:rsid w:val="000E57A8"/>
    <w:rsid w:val="000E5E27"/>
    <w:rsid w:val="000E61AE"/>
    <w:rsid w:val="000E64F3"/>
    <w:rsid w:val="000E6593"/>
    <w:rsid w:val="000F09BC"/>
    <w:rsid w:val="000F16EF"/>
    <w:rsid w:val="000F1855"/>
    <w:rsid w:val="000F19B4"/>
    <w:rsid w:val="000F1FBA"/>
    <w:rsid w:val="000F274D"/>
    <w:rsid w:val="000F41F9"/>
    <w:rsid w:val="000F45D1"/>
    <w:rsid w:val="000F6AC4"/>
    <w:rsid w:val="000F6B7B"/>
    <w:rsid w:val="000F6D6D"/>
    <w:rsid w:val="000F6DDA"/>
    <w:rsid w:val="000F71CA"/>
    <w:rsid w:val="001000E1"/>
    <w:rsid w:val="00100429"/>
    <w:rsid w:val="00100D7C"/>
    <w:rsid w:val="001012F6"/>
    <w:rsid w:val="001026DD"/>
    <w:rsid w:val="00103486"/>
    <w:rsid w:val="001039AF"/>
    <w:rsid w:val="001053B2"/>
    <w:rsid w:val="00105B62"/>
    <w:rsid w:val="00105E51"/>
    <w:rsid w:val="001063AF"/>
    <w:rsid w:val="00106B1D"/>
    <w:rsid w:val="0010753D"/>
    <w:rsid w:val="001109FD"/>
    <w:rsid w:val="00110CB5"/>
    <w:rsid w:val="0011171E"/>
    <w:rsid w:val="001129BE"/>
    <w:rsid w:val="00113263"/>
    <w:rsid w:val="00113353"/>
    <w:rsid w:val="00113435"/>
    <w:rsid w:val="00113633"/>
    <w:rsid w:val="00114202"/>
    <w:rsid w:val="00114E6F"/>
    <w:rsid w:val="001152C3"/>
    <w:rsid w:val="001159DF"/>
    <w:rsid w:val="00117A92"/>
    <w:rsid w:val="00117FDE"/>
    <w:rsid w:val="0012034E"/>
    <w:rsid w:val="00121EEA"/>
    <w:rsid w:val="00123122"/>
    <w:rsid w:val="001234A2"/>
    <w:rsid w:val="00123794"/>
    <w:rsid w:val="00123988"/>
    <w:rsid w:val="00123996"/>
    <w:rsid w:val="00124907"/>
    <w:rsid w:val="001252DB"/>
    <w:rsid w:val="001261FA"/>
    <w:rsid w:val="001265B7"/>
    <w:rsid w:val="00127B88"/>
    <w:rsid w:val="00127C1D"/>
    <w:rsid w:val="00132366"/>
    <w:rsid w:val="001337CC"/>
    <w:rsid w:val="001348B4"/>
    <w:rsid w:val="00135268"/>
    <w:rsid w:val="001354E4"/>
    <w:rsid w:val="00135ACE"/>
    <w:rsid w:val="0013732A"/>
    <w:rsid w:val="00137463"/>
    <w:rsid w:val="00137A1A"/>
    <w:rsid w:val="001406A0"/>
    <w:rsid w:val="00141363"/>
    <w:rsid w:val="00141AAB"/>
    <w:rsid w:val="00142418"/>
    <w:rsid w:val="00143378"/>
    <w:rsid w:val="00143CA6"/>
    <w:rsid w:val="00145747"/>
    <w:rsid w:val="0014675A"/>
    <w:rsid w:val="00146B12"/>
    <w:rsid w:val="00150524"/>
    <w:rsid w:val="00150E93"/>
    <w:rsid w:val="00153241"/>
    <w:rsid w:val="0015386A"/>
    <w:rsid w:val="00153A01"/>
    <w:rsid w:val="00154578"/>
    <w:rsid w:val="0015516D"/>
    <w:rsid w:val="001558FD"/>
    <w:rsid w:val="00155ACF"/>
    <w:rsid w:val="00156B78"/>
    <w:rsid w:val="00156E7A"/>
    <w:rsid w:val="001570BA"/>
    <w:rsid w:val="00157909"/>
    <w:rsid w:val="00157FA0"/>
    <w:rsid w:val="00160F97"/>
    <w:rsid w:val="00161920"/>
    <w:rsid w:val="001633C8"/>
    <w:rsid w:val="001642E8"/>
    <w:rsid w:val="00164C54"/>
    <w:rsid w:val="001661D9"/>
    <w:rsid w:val="0016655A"/>
    <w:rsid w:val="00166D57"/>
    <w:rsid w:val="0016716F"/>
    <w:rsid w:val="00167553"/>
    <w:rsid w:val="00170C6E"/>
    <w:rsid w:val="001711C6"/>
    <w:rsid w:val="00171394"/>
    <w:rsid w:val="00172824"/>
    <w:rsid w:val="00174593"/>
    <w:rsid w:val="0017527D"/>
    <w:rsid w:val="00175AC9"/>
    <w:rsid w:val="001760E7"/>
    <w:rsid w:val="00176974"/>
    <w:rsid w:val="00176B4C"/>
    <w:rsid w:val="00180B22"/>
    <w:rsid w:val="00180BBB"/>
    <w:rsid w:val="00181595"/>
    <w:rsid w:val="00181BA3"/>
    <w:rsid w:val="00181D80"/>
    <w:rsid w:val="00183AD5"/>
    <w:rsid w:val="00183E02"/>
    <w:rsid w:val="00184447"/>
    <w:rsid w:val="00184876"/>
    <w:rsid w:val="00185577"/>
    <w:rsid w:val="00186534"/>
    <w:rsid w:val="00186D1D"/>
    <w:rsid w:val="00190949"/>
    <w:rsid w:val="00190ABE"/>
    <w:rsid w:val="00190AF7"/>
    <w:rsid w:val="001914B0"/>
    <w:rsid w:val="00191DB2"/>
    <w:rsid w:val="00193079"/>
    <w:rsid w:val="00193343"/>
    <w:rsid w:val="00194839"/>
    <w:rsid w:val="00194C02"/>
    <w:rsid w:val="00194CAB"/>
    <w:rsid w:val="00196C70"/>
    <w:rsid w:val="001977CD"/>
    <w:rsid w:val="0019781C"/>
    <w:rsid w:val="00197998"/>
    <w:rsid w:val="00197CB9"/>
    <w:rsid w:val="001A0CC5"/>
    <w:rsid w:val="001A2EBC"/>
    <w:rsid w:val="001A3D53"/>
    <w:rsid w:val="001A43DB"/>
    <w:rsid w:val="001A43F4"/>
    <w:rsid w:val="001A4D0A"/>
    <w:rsid w:val="001A6B32"/>
    <w:rsid w:val="001A6E74"/>
    <w:rsid w:val="001A721B"/>
    <w:rsid w:val="001A72B4"/>
    <w:rsid w:val="001A7A37"/>
    <w:rsid w:val="001B04A3"/>
    <w:rsid w:val="001B1FE2"/>
    <w:rsid w:val="001B2BED"/>
    <w:rsid w:val="001B3A41"/>
    <w:rsid w:val="001B3D00"/>
    <w:rsid w:val="001B4507"/>
    <w:rsid w:val="001B4BDB"/>
    <w:rsid w:val="001B50E5"/>
    <w:rsid w:val="001B55CE"/>
    <w:rsid w:val="001B5D41"/>
    <w:rsid w:val="001B6BBE"/>
    <w:rsid w:val="001B7F79"/>
    <w:rsid w:val="001C0CAA"/>
    <w:rsid w:val="001C140D"/>
    <w:rsid w:val="001C2740"/>
    <w:rsid w:val="001C3531"/>
    <w:rsid w:val="001C39A6"/>
    <w:rsid w:val="001C4AD7"/>
    <w:rsid w:val="001D09E6"/>
    <w:rsid w:val="001D1B62"/>
    <w:rsid w:val="001D386C"/>
    <w:rsid w:val="001D4072"/>
    <w:rsid w:val="001D484B"/>
    <w:rsid w:val="001D4E7D"/>
    <w:rsid w:val="001D5ED8"/>
    <w:rsid w:val="001D745E"/>
    <w:rsid w:val="001E0BDB"/>
    <w:rsid w:val="001E1126"/>
    <w:rsid w:val="001E1380"/>
    <w:rsid w:val="001E266D"/>
    <w:rsid w:val="001E345A"/>
    <w:rsid w:val="001E3D5C"/>
    <w:rsid w:val="001E44C4"/>
    <w:rsid w:val="001E4AF5"/>
    <w:rsid w:val="001E4FA4"/>
    <w:rsid w:val="001E65C0"/>
    <w:rsid w:val="001E7CAB"/>
    <w:rsid w:val="001F1B57"/>
    <w:rsid w:val="001F21D7"/>
    <w:rsid w:val="001F220F"/>
    <w:rsid w:val="001F3BCF"/>
    <w:rsid w:val="001F533D"/>
    <w:rsid w:val="001F65BA"/>
    <w:rsid w:val="001F6656"/>
    <w:rsid w:val="001F6A9F"/>
    <w:rsid w:val="001F7025"/>
    <w:rsid w:val="001F7851"/>
    <w:rsid w:val="001F78C9"/>
    <w:rsid w:val="00200303"/>
    <w:rsid w:val="0020135A"/>
    <w:rsid w:val="002020E8"/>
    <w:rsid w:val="002053B3"/>
    <w:rsid w:val="00205776"/>
    <w:rsid w:val="00211E95"/>
    <w:rsid w:val="002125E9"/>
    <w:rsid w:val="00213AA0"/>
    <w:rsid w:val="00214895"/>
    <w:rsid w:val="00214BDA"/>
    <w:rsid w:val="00215037"/>
    <w:rsid w:val="00215EA9"/>
    <w:rsid w:val="002168F0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2E4"/>
    <w:rsid w:val="002253CA"/>
    <w:rsid w:val="002259C7"/>
    <w:rsid w:val="00226404"/>
    <w:rsid w:val="002269D3"/>
    <w:rsid w:val="0022766E"/>
    <w:rsid w:val="002318B9"/>
    <w:rsid w:val="00231FE4"/>
    <w:rsid w:val="002323F7"/>
    <w:rsid w:val="00233085"/>
    <w:rsid w:val="002340F6"/>
    <w:rsid w:val="002350A6"/>
    <w:rsid w:val="00236192"/>
    <w:rsid w:val="0023637E"/>
    <w:rsid w:val="002366A6"/>
    <w:rsid w:val="002404E5"/>
    <w:rsid w:val="0024107E"/>
    <w:rsid w:val="002410DE"/>
    <w:rsid w:val="002424ED"/>
    <w:rsid w:val="0024250E"/>
    <w:rsid w:val="0024377E"/>
    <w:rsid w:val="0024456F"/>
    <w:rsid w:val="00247D00"/>
    <w:rsid w:val="0025192E"/>
    <w:rsid w:val="002519A2"/>
    <w:rsid w:val="00251A05"/>
    <w:rsid w:val="00251D49"/>
    <w:rsid w:val="00251DCD"/>
    <w:rsid w:val="002521AC"/>
    <w:rsid w:val="0025295E"/>
    <w:rsid w:val="00253D0B"/>
    <w:rsid w:val="00254C5D"/>
    <w:rsid w:val="00255330"/>
    <w:rsid w:val="002553C2"/>
    <w:rsid w:val="0025546F"/>
    <w:rsid w:val="00255498"/>
    <w:rsid w:val="00256552"/>
    <w:rsid w:val="0025729D"/>
    <w:rsid w:val="002573FC"/>
    <w:rsid w:val="002575B2"/>
    <w:rsid w:val="00257604"/>
    <w:rsid w:val="002577B7"/>
    <w:rsid w:val="00257C85"/>
    <w:rsid w:val="0026164F"/>
    <w:rsid w:val="002623E7"/>
    <w:rsid w:val="002629FA"/>
    <w:rsid w:val="00262C45"/>
    <w:rsid w:val="002641B6"/>
    <w:rsid w:val="0026611E"/>
    <w:rsid w:val="00266CE6"/>
    <w:rsid w:val="00267266"/>
    <w:rsid w:val="0027085B"/>
    <w:rsid w:val="00271848"/>
    <w:rsid w:val="00272CEE"/>
    <w:rsid w:val="00273E3F"/>
    <w:rsid w:val="00273FC3"/>
    <w:rsid w:val="002743A3"/>
    <w:rsid w:val="002744E8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EF0"/>
    <w:rsid w:val="00287F8F"/>
    <w:rsid w:val="0029004F"/>
    <w:rsid w:val="002907BA"/>
    <w:rsid w:val="00291CCB"/>
    <w:rsid w:val="00292724"/>
    <w:rsid w:val="00292C6A"/>
    <w:rsid w:val="00292E5B"/>
    <w:rsid w:val="00293461"/>
    <w:rsid w:val="002934CC"/>
    <w:rsid w:val="002934E9"/>
    <w:rsid w:val="002950FB"/>
    <w:rsid w:val="00295A4C"/>
    <w:rsid w:val="00296D68"/>
    <w:rsid w:val="00297C98"/>
    <w:rsid w:val="002A1051"/>
    <w:rsid w:val="002A1F53"/>
    <w:rsid w:val="002A2421"/>
    <w:rsid w:val="002A2DF1"/>
    <w:rsid w:val="002A3395"/>
    <w:rsid w:val="002A38EB"/>
    <w:rsid w:val="002A3BA5"/>
    <w:rsid w:val="002A3D7A"/>
    <w:rsid w:val="002A5221"/>
    <w:rsid w:val="002A52BD"/>
    <w:rsid w:val="002A5E2B"/>
    <w:rsid w:val="002A6F60"/>
    <w:rsid w:val="002A722D"/>
    <w:rsid w:val="002A76B6"/>
    <w:rsid w:val="002B04EF"/>
    <w:rsid w:val="002B0D72"/>
    <w:rsid w:val="002B0EEF"/>
    <w:rsid w:val="002B16CA"/>
    <w:rsid w:val="002B17C5"/>
    <w:rsid w:val="002B1B2D"/>
    <w:rsid w:val="002B3017"/>
    <w:rsid w:val="002B40B7"/>
    <w:rsid w:val="002B454F"/>
    <w:rsid w:val="002B5796"/>
    <w:rsid w:val="002B61A6"/>
    <w:rsid w:val="002B72BC"/>
    <w:rsid w:val="002C1ECA"/>
    <w:rsid w:val="002C2084"/>
    <w:rsid w:val="002C2457"/>
    <w:rsid w:val="002C28BB"/>
    <w:rsid w:val="002C2E9E"/>
    <w:rsid w:val="002C3875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47"/>
    <w:rsid w:val="002D25AF"/>
    <w:rsid w:val="002D3556"/>
    <w:rsid w:val="002D39C2"/>
    <w:rsid w:val="002D3EA3"/>
    <w:rsid w:val="002D439B"/>
    <w:rsid w:val="002D4A4E"/>
    <w:rsid w:val="002D4DE7"/>
    <w:rsid w:val="002D587D"/>
    <w:rsid w:val="002D656A"/>
    <w:rsid w:val="002D6ACC"/>
    <w:rsid w:val="002D7410"/>
    <w:rsid w:val="002D7411"/>
    <w:rsid w:val="002D77FF"/>
    <w:rsid w:val="002D78BF"/>
    <w:rsid w:val="002E039A"/>
    <w:rsid w:val="002E052E"/>
    <w:rsid w:val="002E0DC1"/>
    <w:rsid w:val="002E15B5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2DAF"/>
    <w:rsid w:val="002F34FC"/>
    <w:rsid w:val="002F3575"/>
    <w:rsid w:val="002F3ADC"/>
    <w:rsid w:val="002F3CE6"/>
    <w:rsid w:val="002F4331"/>
    <w:rsid w:val="002F561E"/>
    <w:rsid w:val="002F5F3F"/>
    <w:rsid w:val="002F6256"/>
    <w:rsid w:val="002F7875"/>
    <w:rsid w:val="002F7BA8"/>
    <w:rsid w:val="0030016B"/>
    <w:rsid w:val="00300786"/>
    <w:rsid w:val="0030080A"/>
    <w:rsid w:val="00300833"/>
    <w:rsid w:val="00301853"/>
    <w:rsid w:val="0030189E"/>
    <w:rsid w:val="00301CFE"/>
    <w:rsid w:val="0030301D"/>
    <w:rsid w:val="00303F9E"/>
    <w:rsid w:val="00306AE0"/>
    <w:rsid w:val="00306CB5"/>
    <w:rsid w:val="003070E5"/>
    <w:rsid w:val="003079C7"/>
    <w:rsid w:val="00310A72"/>
    <w:rsid w:val="00311A7E"/>
    <w:rsid w:val="00311B16"/>
    <w:rsid w:val="00311D4B"/>
    <w:rsid w:val="00312FB9"/>
    <w:rsid w:val="00313700"/>
    <w:rsid w:val="00313994"/>
    <w:rsid w:val="00313AE4"/>
    <w:rsid w:val="003144C2"/>
    <w:rsid w:val="003146F2"/>
    <w:rsid w:val="00315FC0"/>
    <w:rsid w:val="00316760"/>
    <w:rsid w:val="0031700A"/>
    <w:rsid w:val="003214EE"/>
    <w:rsid w:val="00322538"/>
    <w:rsid w:val="00322990"/>
    <w:rsid w:val="0032344F"/>
    <w:rsid w:val="00323723"/>
    <w:rsid w:val="00323948"/>
    <w:rsid w:val="00325256"/>
    <w:rsid w:val="00326593"/>
    <w:rsid w:val="00326BD4"/>
    <w:rsid w:val="00327334"/>
    <w:rsid w:val="0032749C"/>
    <w:rsid w:val="00330134"/>
    <w:rsid w:val="0033149E"/>
    <w:rsid w:val="0033290C"/>
    <w:rsid w:val="0033300C"/>
    <w:rsid w:val="00333030"/>
    <w:rsid w:val="00333B96"/>
    <w:rsid w:val="0033434D"/>
    <w:rsid w:val="00334824"/>
    <w:rsid w:val="00334954"/>
    <w:rsid w:val="00335D73"/>
    <w:rsid w:val="003363ED"/>
    <w:rsid w:val="00336AF8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3AF2"/>
    <w:rsid w:val="00354B09"/>
    <w:rsid w:val="00355D07"/>
    <w:rsid w:val="00356142"/>
    <w:rsid w:val="0035636F"/>
    <w:rsid w:val="003577F5"/>
    <w:rsid w:val="00360336"/>
    <w:rsid w:val="00361D4C"/>
    <w:rsid w:val="00362C25"/>
    <w:rsid w:val="00362E33"/>
    <w:rsid w:val="00363156"/>
    <w:rsid w:val="003634D3"/>
    <w:rsid w:val="0036373F"/>
    <w:rsid w:val="0036662B"/>
    <w:rsid w:val="00366C12"/>
    <w:rsid w:val="00367A29"/>
    <w:rsid w:val="0037045F"/>
    <w:rsid w:val="00370BCA"/>
    <w:rsid w:val="00371273"/>
    <w:rsid w:val="00371DFD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6B78"/>
    <w:rsid w:val="0038771E"/>
    <w:rsid w:val="00387912"/>
    <w:rsid w:val="003901E2"/>
    <w:rsid w:val="0039063C"/>
    <w:rsid w:val="003935C4"/>
    <w:rsid w:val="003937B6"/>
    <w:rsid w:val="00393DC9"/>
    <w:rsid w:val="00395D9F"/>
    <w:rsid w:val="00396376"/>
    <w:rsid w:val="00396FE5"/>
    <w:rsid w:val="003A0E4A"/>
    <w:rsid w:val="003A1355"/>
    <w:rsid w:val="003A38FB"/>
    <w:rsid w:val="003A48F1"/>
    <w:rsid w:val="003A53D3"/>
    <w:rsid w:val="003A56C9"/>
    <w:rsid w:val="003A5D6D"/>
    <w:rsid w:val="003A6151"/>
    <w:rsid w:val="003A6272"/>
    <w:rsid w:val="003A6852"/>
    <w:rsid w:val="003A7565"/>
    <w:rsid w:val="003A7762"/>
    <w:rsid w:val="003B1C6B"/>
    <w:rsid w:val="003B2387"/>
    <w:rsid w:val="003B41E7"/>
    <w:rsid w:val="003B538A"/>
    <w:rsid w:val="003B657D"/>
    <w:rsid w:val="003C026A"/>
    <w:rsid w:val="003C20E6"/>
    <w:rsid w:val="003C214B"/>
    <w:rsid w:val="003C27AE"/>
    <w:rsid w:val="003C27C0"/>
    <w:rsid w:val="003C2B45"/>
    <w:rsid w:val="003C403B"/>
    <w:rsid w:val="003C4331"/>
    <w:rsid w:val="003C537E"/>
    <w:rsid w:val="003C76AB"/>
    <w:rsid w:val="003C7C63"/>
    <w:rsid w:val="003C7CE3"/>
    <w:rsid w:val="003D192D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125A"/>
    <w:rsid w:val="003E22DF"/>
    <w:rsid w:val="003E36ED"/>
    <w:rsid w:val="003E596B"/>
    <w:rsid w:val="003F0A74"/>
    <w:rsid w:val="003F0AA5"/>
    <w:rsid w:val="003F1065"/>
    <w:rsid w:val="003F28AE"/>
    <w:rsid w:val="003F3234"/>
    <w:rsid w:val="003F38EE"/>
    <w:rsid w:val="003F4D2E"/>
    <w:rsid w:val="003F4FA5"/>
    <w:rsid w:val="003F5865"/>
    <w:rsid w:val="003F74BB"/>
    <w:rsid w:val="00403171"/>
    <w:rsid w:val="00403821"/>
    <w:rsid w:val="0040388E"/>
    <w:rsid w:val="0040498D"/>
    <w:rsid w:val="004062BE"/>
    <w:rsid w:val="00406D9D"/>
    <w:rsid w:val="00407241"/>
    <w:rsid w:val="0040790C"/>
    <w:rsid w:val="00407D1D"/>
    <w:rsid w:val="00412084"/>
    <w:rsid w:val="0041234E"/>
    <w:rsid w:val="00412989"/>
    <w:rsid w:val="004130C5"/>
    <w:rsid w:val="0041321F"/>
    <w:rsid w:val="004133A4"/>
    <w:rsid w:val="00413783"/>
    <w:rsid w:val="00413BFF"/>
    <w:rsid w:val="004147FD"/>
    <w:rsid w:val="0041619F"/>
    <w:rsid w:val="004161A5"/>
    <w:rsid w:val="0041638D"/>
    <w:rsid w:val="00420737"/>
    <w:rsid w:val="00421C6D"/>
    <w:rsid w:val="00422412"/>
    <w:rsid w:val="00422EB1"/>
    <w:rsid w:val="00423523"/>
    <w:rsid w:val="0042355F"/>
    <w:rsid w:val="00424068"/>
    <w:rsid w:val="0042418E"/>
    <w:rsid w:val="00427D10"/>
    <w:rsid w:val="00430CD4"/>
    <w:rsid w:val="00431C98"/>
    <w:rsid w:val="00432CD0"/>
    <w:rsid w:val="004335C2"/>
    <w:rsid w:val="00434124"/>
    <w:rsid w:val="0043471E"/>
    <w:rsid w:val="00434766"/>
    <w:rsid w:val="004356E3"/>
    <w:rsid w:val="00436DAC"/>
    <w:rsid w:val="0044026E"/>
    <w:rsid w:val="00440B87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61A1"/>
    <w:rsid w:val="00446344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64B7"/>
    <w:rsid w:val="00467424"/>
    <w:rsid w:val="004711DC"/>
    <w:rsid w:val="004718EF"/>
    <w:rsid w:val="00473560"/>
    <w:rsid w:val="0047418E"/>
    <w:rsid w:val="00474B46"/>
    <w:rsid w:val="00475744"/>
    <w:rsid w:val="00475A21"/>
    <w:rsid w:val="00476B7E"/>
    <w:rsid w:val="00477E7A"/>
    <w:rsid w:val="0048039D"/>
    <w:rsid w:val="00480470"/>
    <w:rsid w:val="00481997"/>
    <w:rsid w:val="00482899"/>
    <w:rsid w:val="00482A32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3FB9"/>
    <w:rsid w:val="00494B40"/>
    <w:rsid w:val="00497335"/>
    <w:rsid w:val="004977A3"/>
    <w:rsid w:val="004A10AB"/>
    <w:rsid w:val="004A3F3E"/>
    <w:rsid w:val="004A4AB6"/>
    <w:rsid w:val="004A5DFF"/>
    <w:rsid w:val="004B07CC"/>
    <w:rsid w:val="004B0BDA"/>
    <w:rsid w:val="004B14D4"/>
    <w:rsid w:val="004B1951"/>
    <w:rsid w:val="004B2744"/>
    <w:rsid w:val="004B3AC8"/>
    <w:rsid w:val="004B5B69"/>
    <w:rsid w:val="004B6381"/>
    <w:rsid w:val="004B717D"/>
    <w:rsid w:val="004B7286"/>
    <w:rsid w:val="004B75AF"/>
    <w:rsid w:val="004B7650"/>
    <w:rsid w:val="004C2F60"/>
    <w:rsid w:val="004C3364"/>
    <w:rsid w:val="004C494F"/>
    <w:rsid w:val="004C556A"/>
    <w:rsid w:val="004C5CA1"/>
    <w:rsid w:val="004C6538"/>
    <w:rsid w:val="004C76B0"/>
    <w:rsid w:val="004C7954"/>
    <w:rsid w:val="004D0611"/>
    <w:rsid w:val="004D1588"/>
    <w:rsid w:val="004D15B5"/>
    <w:rsid w:val="004D2D1D"/>
    <w:rsid w:val="004D3D43"/>
    <w:rsid w:val="004D50DC"/>
    <w:rsid w:val="004D59E0"/>
    <w:rsid w:val="004D6076"/>
    <w:rsid w:val="004E0773"/>
    <w:rsid w:val="004E083E"/>
    <w:rsid w:val="004E0943"/>
    <w:rsid w:val="004E0EBF"/>
    <w:rsid w:val="004E10AE"/>
    <w:rsid w:val="004E1B05"/>
    <w:rsid w:val="004E1C14"/>
    <w:rsid w:val="004E1FAC"/>
    <w:rsid w:val="004E20A1"/>
    <w:rsid w:val="004E38C4"/>
    <w:rsid w:val="004E4DAE"/>
    <w:rsid w:val="004E52D3"/>
    <w:rsid w:val="004E5433"/>
    <w:rsid w:val="004E7027"/>
    <w:rsid w:val="004E76DF"/>
    <w:rsid w:val="004F0E61"/>
    <w:rsid w:val="004F34E0"/>
    <w:rsid w:val="004F453E"/>
    <w:rsid w:val="004F4557"/>
    <w:rsid w:val="004F5878"/>
    <w:rsid w:val="004F5E07"/>
    <w:rsid w:val="004F6098"/>
    <w:rsid w:val="004F64CC"/>
    <w:rsid w:val="004F696F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6BCF"/>
    <w:rsid w:val="005074BA"/>
    <w:rsid w:val="005076E9"/>
    <w:rsid w:val="005079AE"/>
    <w:rsid w:val="00510947"/>
    <w:rsid w:val="0051187A"/>
    <w:rsid w:val="005123AA"/>
    <w:rsid w:val="0051294E"/>
    <w:rsid w:val="005137A6"/>
    <w:rsid w:val="00513ACD"/>
    <w:rsid w:val="00514E5E"/>
    <w:rsid w:val="00515B6B"/>
    <w:rsid w:val="005171AC"/>
    <w:rsid w:val="0052042A"/>
    <w:rsid w:val="00521272"/>
    <w:rsid w:val="005219E0"/>
    <w:rsid w:val="00521F57"/>
    <w:rsid w:val="00522934"/>
    <w:rsid w:val="005231F6"/>
    <w:rsid w:val="00523806"/>
    <w:rsid w:val="00525111"/>
    <w:rsid w:val="00525845"/>
    <w:rsid w:val="00525E20"/>
    <w:rsid w:val="00527747"/>
    <w:rsid w:val="00530521"/>
    <w:rsid w:val="00530AB3"/>
    <w:rsid w:val="005318AE"/>
    <w:rsid w:val="00531D68"/>
    <w:rsid w:val="00532220"/>
    <w:rsid w:val="005337C2"/>
    <w:rsid w:val="00533B85"/>
    <w:rsid w:val="00534372"/>
    <w:rsid w:val="005346F3"/>
    <w:rsid w:val="005354C1"/>
    <w:rsid w:val="0053637C"/>
    <w:rsid w:val="00540FAA"/>
    <w:rsid w:val="005418A1"/>
    <w:rsid w:val="005422AF"/>
    <w:rsid w:val="00543B67"/>
    <w:rsid w:val="00543EAE"/>
    <w:rsid w:val="0054440B"/>
    <w:rsid w:val="0054749C"/>
    <w:rsid w:val="005503F8"/>
    <w:rsid w:val="00550A45"/>
    <w:rsid w:val="00554E54"/>
    <w:rsid w:val="0055560A"/>
    <w:rsid w:val="00555B0E"/>
    <w:rsid w:val="00555E0C"/>
    <w:rsid w:val="00556142"/>
    <w:rsid w:val="00557E34"/>
    <w:rsid w:val="005601FF"/>
    <w:rsid w:val="005610DE"/>
    <w:rsid w:val="0056149A"/>
    <w:rsid w:val="005625E2"/>
    <w:rsid w:val="00563C52"/>
    <w:rsid w:val="005643C8"/>
    <w:rsid w:val="00564A30"/>
    <w:rsid w:val="005652CE"/>
    <w:rsid w:val="00565D03"/>
    <w:rsid w:val="00565F93"/>
    <w:rsid w:val="00565FD5"/>
    <w:rsid w:val="00566493"/>
    <w:rsid w:val="005676B5"/>
    <w:rsid w:val="00567FE0"/>
    <w:rsid w:val="00570815"/>
    <w:rsid w:val="005714C4"/>
    <w:rsid w:val="0057187E"/>
    <w:rsid w:val="00573301"/>
    <w:rsid w:val="00573B8F"/>
    <w:rsid w:val="00574380"/>
    <w:rsid w:val="00574B3E"/>
    <w:rsid w:val="00574F5F"/>
    <w:rsid w:val="00575A35"/>
    <w:rsid w:val="00575DFD"/>
    <w:rsid w:val="00575F92"/>
    <w:rsid w:val="00575FB1"/>
    <w:rsid w:val="00577889"/>
    <w:rsid w:val="005801C1"/>
    <w:rsid w:val="0058035B"/>
    <w:rsid w:val="00580B8F"/>
    <w:rsid w:val="00581DB3"/>
    <w:rsid w:val="00582F46"/>
    <w:rsid w:val="00583591"/>
    <w:rsid w:val="005836C6"/>
    <w:rsid w:val="00583B3E"/>
    <w:rsid w:val="0058410B"/>
    <w:rsid w:val="005841E4"/>
    <w:rsid w:val="00585B70"/>
    <w:rsid w:val="00590830"/>
    <w:rsid w:val="005912DA"/>
    <w:rsid w:val="00592917"/>
    <w:rsid w:val="00592B56"/>
    <w:rsid w:val="00593A3C"/>
    <w:rsid w:val="00593DAD"/>
    <w:rsid w:val="0059441C"/>
    <w:rsid w:val="00594444"/>
    <w:rsid w:val="005949B0"/>
    <w:rsid w:val="005955C2"/>
    <w:rsid w:val="005966F0"/>
    <w:rsid w:val="00596B82"/>
    <w:rsid w:val="00596FE5"/>
    <w:rsid w:val="00597463"/>
    <w:rsid w:val="005A0F2A"/>
    <w:rsid w:val="005A1192"/>
    <w:rsid w:val="005A21D0"/>
    <w:rsid w:val="005A4DE7"/>
    <w:rsid w:val="005A551C"/>
    <w:rsid w:val="005A67B9"/>
    <w:rsid w:val="005A68B3"/>
    <w:rsid w:val="005A7A66"/>
    <w:rsid w:val="005A7D93"/>
    <w:rsid w:val="005B03D1"/>
    <w:rsid w:val="005B0526"/>
    <w:rsid w:val="005B18E4"/>
    <w:rsid w:val="005B19A1"/>
    <w:rsid w:val="005B526E"/>
    <w:rsid w:val="005B69CC"/>
    <w:rsid w:val="005B6E99"/>
    <w:rsid w:val="005B6EC3"/>
    <w:rsid w:val="005C3055"/>
    <w:rsid w:val="005C348E"/>
    <w:rsid w:val="005C35CA"/>
    <w:rsid w:val="005C4654"/>
    <w:rsid w:val="005C4C62"/>
    <w:rsid w:val="005C4DDE"/>
    <w:rsid w:val="005C62D4"/>
    <w:rsid w:val="005C768A"/>
    <w:rsid w:val="005D11D9"/>
    <w:rsid w:val="005D1642"/>
    <w:rsid w:val="005D2221"/>
    <w:rsid w:val="005D3766"/>
    <w:rsid w:val="005D390E"/>
    <w:rsid w:val="005D4186"/>
    <w:rsid w:val="005D41EC"/>
    <w:rsid w:val="005D477F"/>
    <w:rsid w:val="005D5B63"/>
    <w:rsid w:val="005D6E19"/>
    <w:rsid w:val="005D7B81"/>
    <w:rsid w:val="005D7B8B"/>
    <w:rsid w:val="005E093E"/>
    <w:rsid w:val="005E2EDD"/>
    <w:rsid w:val="005E4E77"/>
    <w:rsid w:val="005E5264"/>
    <w:rsid w:val="005E5C43"/>
    <w:rsid w:val="005E5C5A"/>
    <w:rsid w:val="005E7097"/>
    <w:rsid w:val="005E79C0"/>
    <w:rsid w:val="005F027B"/>
    <w:rsid w:val="005F0A45"/>
    <w:rsid w:val="005F1D05"/>
    <w:rsid w:val="005F3343"/>
    <w:rsid w:val="005F35DF"/>
    <w:rsid w:val="005F3EA5"/>
    <w:rsid w:val="005F532A"/>
    <w:rsid w:val="005F60FF"/>
    <w:rsid w:val="005F6781"/>
    <w:rsid w:val="005F6D0E"/>
    <w:rsid w:val="005F6E9D"/>
    <w:rsid w:val="0060154F"/>
    <w:rsid w:val="0060192A"/>
    <w:rsid w:val="0060367E"/>
    <w:rsid w:val="00604734"/>
    <w:rsid w:val="0060599C"/>
    <w:rsid w:val="00606979"/>
    <w:rsid w:val="00607ADB"/>
    <w:rsid w:val="00607E62"/>
    <w:rsid w:val="0061004D"/>
    <w:rsid w:val="006102F1"/>
    <w:rsid w:val="00611338"/>
    <w:rsid w:val="00611C72"/>
    <w:rsid w:val="00611CF1"/>
    <w:rsid w:val="00611D56"/>
    <w:rsid w:val="006121AA"/>
    <w:rsid w:val="0061448E"/>
    <w:rsid w:val="006153A5"/>
    <w:rsid w:val="006167AD"/>
    <w:rsid w:val="0061746E"/>
    <w:rsid w:val="006174F9"/>
    <w:rsid w:val="00617D90"/>
    <w:rsid w:val="00620A57"/>
    <w:rsid w:val="00621408"/>
    <w:rsid w:val="0062142B"/>
    <w:rsid w:val="00621B6D"/>
    <w:rsid w:val="006254E3"/>
    <w:rsid w:val="00626881"/>
    <w:rsid w:val="006270EF"/>
    <w:rsid w:val="0063094F"/>
    <w:rsid w:val="006315F3"/>
    <w:rsid w:val="006331AD"/>
    <w:rsid w:val="00633643"/>
    <w:rsid w:val="0063445B"/>
    <w:rsid w:val="00634F96"/>
    <w:rsid w:val="0063528F"/>
    <w:rsid w:val="0063551D"/>
    <w:rsid w:val="00636548"/>
    <w:rsid w:val="006366EA"/>
    <w:rsid w:val="0063701C"/>
    <w:rsid w:val="0063741C"/>
    <w:rsid w:val="00637A97"/>
    <w:rsid w:val="00637BE6"/>
    <w:rsid w:val="00637CA3"/>
    <w:rsid w:val="006402B3"/>
    <w:rsid w:val="0064081D"/>
    <w:rsid w:val="00643055"/>
    <w:rsid w:val="00643098"/>
    <w:rsid w:val="006447CD"/>
    <w:rsid w:val="00644A78"/>
    <w:rsid w:val="00645B5E"/>
    <w:rsid w:val="00645E24"/>
    <w:rsid w:val="00646041"/>
    <w:rsid w:val="00646424"/>
    <w:rsid w:val="0065227F"/>
    <w:rsid w:val="006523CE"/>
    <w:rsid w:val="006540A1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2351"/>
    <w:rsid w:val="006740B7"/>
    <w:rsid w:val="006745EB"/>
    <w:rsid w:val="00674A55"/>
    <w:rsid w:val="00675AFF"/>
    <w:rsid w:val="006773A9"/>
    <w:rsid w:val="00677879"/>
    <w:rsid w:val="00680B63"/>
    <w:rsid w:val="00680D35"/>
    <w:rsid w:val="0068137B"/>
    <w:rsid w:val="006818BF"/>
    <w:rsid w:val="006819E0"/>
    <w:rsid w:val="00682D3C"/>
    <w:rsid w:val="00684D86"/>
    <w:rsid w:val="00686DC5"/>
    <w:rsid w:val="0069063B"/>
    <w:rsid w:val="0069085D"/>
    <w:rsid w:val="0069121E"/>
    <w:rsid w:val="0069271B"/>
    <w:rsid w:val="0069331E"/>
    <w:rsid w:val="006938A2"/>
    <w:rsid w:val="0069401C"/>
    <w:rsid w:val="0069431A"/>
    <w:rsid w:val="00694B6D"/>
    <w:rsid w:val="00694EA0"/>
    <w:rsid w:val="00696C90"/>
    <w:rsid w:val="006A0225"/>
    <w:rsid w:val="006A036D"/>
    <w:rsid w:val="006A3812"/>
    <w:rsid w:val="006A403B"/>
    <w:rsid w:val="006A4BCB"/>
    <w:rsid w:val="006A4E85"/>
    <w:rsid w:val="006A538D"/>
    <w:rsid w:val="006A54AA"/>
    <w:rsid w:val="006A5677"/>
    <w:rsid w:val="006A6E31"/>
    <w:rsid w:val="006A6EE9"/>
    <w:rsid w:val="006A6F37"/>
    <w:rsid w:val="006A70FD"/>
    <w:rsid w:val="006A73A3"/>
    <w:rsid w:val="006A7F70"/>
    <w:rsid w:val="006B04BD"/>
    <w:rsid w:val="006B0D77"/>
    <w:rsid w:val="006B1DF1"/>
    <w:rsid w:val="006B2B40"/>
    <w:rsid w:val="006B370B"/>
    <w:rsid w:val="006B388D"/>
    <w:rsid w:val="006B5153"/>
    <w:rsid w:val="006B52A3"/>
    <w:rsid w:val="006B6BE5"/>
    <w:rsid w:val="006B730D"/>
    <w:rsid w:val="006B7B22"/>
    <w:rsid w:val="006C1030"/>
    <w:rsid w:val="006C1469"/>
    <w:rsid w:val="006C1C14"/>
    <w:rsid w:val="006C1D3D"/>
    <w:rsid w:val="006C1DBF"/>
    <w:rsid w:val="006C1F0B"/>
    <w:rsid w:val="006C700B"/>
    <w:rsid w:val="006D24D8"/>
    <w:rsid w:val="006D374C"/>
    <w:rsid w:val="006D65B5"/>
    <w:rsid w:val="006D6C64"/>
    <w:rsid w:val="006D7822"/>
    <w:rsid w:val="006D782A"/>
    <w:rsid w:val="006D79B6"/>
    <w:rsid w:val="006E15E7"/>
    <w:rsid w:val="006E1914"/>
    <w:rsid w:val="006E273E"/>
    <w:rsid w:val="006E2791"/>
    <w:rsid w:val="006E2FE9"/>
    <w:rsid w:val="006E3538"/>
    <w:rsid w:val="006E365F"/>
    <w:rsid w:val="006E3B6C"/>
    <w:rsid w:val="006E4392"/>
    <w:rsid w:val="006E58A4"/>
    <w:rsid w:val="006E5DF3"/>
    <w:rsid w:val="006E6391"/>
    <w:rsid w:val="006E6F82"/>
    <w:rsid w:val="006E784C"/>
    <w:rsid w:val="006E7A4D"/>
    <w:rsid w:val="006F0D05"/>
    <w:rsid w:val="006F1481"/>
    <w:rsid w:val="006F21E8"/>
    <w:rsid w:val="006F273A"/>
    <w:rsid w:val="006F2B2B"/>
    <w:rsid w:val="006F2D56"/>
    <w:rsid w:val="006F3CF2"/>
    <w:rsid w:val="006F6680"/>
    <w:rsid w:val="006F712A"/>
    <w:rsid w:val="007001C7"/>
    <w:rsid w:val="00701739"/>
    <w:rsid w:val="00702445"/>
    <w:rsid w:val="007027E1"/>
    <w:rsid w:val="00702DF9"/>
    <w:rsid w:val="007035DF"/>
    <w:rsid w:val="00704C35"/>
    <w:rsid w:val="007056B7"/>
    <w:rsid w:val="00705A65"/>
    <w:rsid w:val="00705D4A"/>
    <w:rsid w:val="00706516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2A81"/>
    <w:rsid w:val="00724A7A"/>
    <w:rsid w:val="00724BDF"/>
    <w:rsid w:val="007252C5"/>
    <w:rsid w:val="00725828"/>
    <w:rsid w:val="00725B26"/>
    <w:rsid w:val="00725CF6"/>
    <w:rsid w:val="00725D94"/>
    <w:rsid w:val="00725E17"/>
    <w:rsid w:val="00726A61"/>
    <w:rsid w:val="00731E4C"/>
    <w:rsid w:val="00732F3A"/>
    <w:rsid w:val="0073388E"/>
    <w:rsid w:val="00734D48"/>
    <w:rsid w:val="0073532B"/>
    <w:rsid w:val="007355D7"/>
    <w:rsid w:val="00736765"/>
    <w:rsid w:val="00736E6E"/>
    <w:rsid w:val="00737EFE"/>
    <w:rsid w:val="00740515"/>
    <w:rsid w:val="00740B66"/>
    <w:rsid w:val="007410FB"/>
    <w:rsid w:val="00741439"/>
    <w:rsid w:val="00741DD7"/>
    <w:rsid w:val="00742113"/>
    <w:rsid w:val="00743168"/>
    <w:rsid w:val="0074373D"/>
    <w:rsid w:val="0074455E"/>
    <w:rsid w:val="00744D40"/>
    <w:rsid w:val="0074618B"/>
    <w:rsid w:val="007468A8"/>
    <w:rsid w:val="00750783"/>
    <w:rsid w:val="00750D34"/>
    <w:rsid w:val="00750D54"/>
    <w:rsid w:val="00751844"/>
    <w:rsid w:val="00752C46"/>
    <w:rsid w:val="00755F6A"/>
    <w:rsid w:val="00756BF1"/>
    <w:rsid w:val="00757296"/>
    <w:rsid w:val="0075729B"/>
    <w:rsid w:val="0076007A"/>
    <w:rsid w:val="0076057B"/>
    <w:rsid w:val="00760999"/>
    <w:rsid w:val="00762E71"/>
    <w:rsid w:val="00763AB7"/>
    <w:rsid w:val="00764A16"/>
    <w:rsid w:val="007653D2"/>
    <w:rsid w:val="00765892"/>
    <w:rsid w:val="007666FD"/>
    <w:rsid w:val="00766DBC"/>
    <w:rsid w:val="0076737C"/>
    <w:rsid w:val="00767689"/>
    <w:rsid w:val="00767DC0"/>
    <w:rsid w:val="007715C0"/>
    <w:rsid w:val="00771D69"/>
    <w:rsid w:val="00772002"/>
    <w:rsid w:val="007727DA"/>
    <w:rsid w:val="00772868"/>
    <w:rsid w:val="00772CAE"/>
    <w:rsid w:val="00774612"/>
    <w:rsid w:val="00774FBE"/>
    <w:rsid w:val="00776DB5"/>
    <w:rsid w:val="007773F0"/>
    <w:rsid w:val="00777768"/>
    <w:rsid w:val="00777DF5"/>
    <w:rsid w:val="007807D3"/>
    <w:rsid w:val="0078280A"/>
    <w:rsid w:val="00782DF9"/>
    <w:rsid w:val="00783207"/>
    <w:rsid w:val="007844E8"/>
    <w:rsid w:val="00784A7B"/>
    <w:rsid w:val="007856B7"/>
    <w:rsid w:val="0078570B"/>
    <w:rsid w:val="00786C0D"/>
    <w:rsid w:val="007902EF"/>
    <w:rsid w:val="007905E0"/>
    <w:rsid w:val="00790A3B"/>
    <w:rsid w:val="0079113B"/>
    <w:rsid w:val="007932DA"/>
    <w:rsid w:val="0079498F"/>
    <w:rsid w:val="007956B8"/>
    <w:rsid w:val="00795DA3"/>
    <w:rsid w:val="00796505"/>
    <w:rsid w:val="00796E6F"/>
    <w:rsid w:val="007973C5"/>
    <w:rsid w:val="007979FB"/>
    <w:rsid w:val="00797C47"/>
    <w:rsid w:val="007A0907"/>
    <w:rsid w:val="007A152A"/>
    <w:rsid w:val="007A2295"/>
    <w:rsid w:val="007A313A"/>
    <w:rsid w:val="007A3B91"/>
    <w:rsid w:val="007A6A6E"/>
    <w:rsid w:val="007A7270"/>
    <w:rsid w:val="007A7CB1"/>
    <w:rsid w:val="007B0648"/>
    <w:rsid w:val="007B06F8"/>
    <w:rsid w:val="007B0FCD"/>
    <w:rsid w:val="007B1608"/>
    <w:rsid w:val="007B253D"/>
    <w:rsid w:val="007B265B"/>
    <w:rsid w:val="007B353A"/>
    <w:rsid w:val="007B3916"/>
    <w:rsid w:val="007B3AF9"/>
    <w:rsid w:val="007B5EFC"/>
    <w:rsid w:val="007B6B9C"/>
    <w:rsid w:val="007C01EA"/>
    <w:rsid w:val="007C0521"/>
    <w:rsid w:val="007C6962"/>
    <w:rsid w:val="007D1126"/>
    <w:rsid w:val="007D12AC"/>
    <w:rsid w:val="007D19AB"/>
    <w:rsid w:val="007D24A1"/>
    <w:rsid w:val="007D26E5"/>
    <w:rsid w:val="007D3910"/>
    <w:rsid w:val="007D413F"/>
    <w:rsid w:val="007D48EE"/>
    <w:rsid w:val="007D5C13"/>
    <w:rsid w:val="007D6755"/>
    <w:rsid w:val="007D77ED"/>
    <w:rsid w:val="007D7B44"/>
    <w:rsid w:val="007E16FC"/>
    <w:rsid w:val="007E1BCB"/>
    <w:rsid w:val="007E1F61"/>
    <w:rsid w:val="007E314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360F"/>
    <w:rsid w:val="007F6787"/>
    <w:rsid w:val="007F7C44"/>
    <w:rsid w:val="00800AD7"/>
    <w:rsid w:val="00800E01"/>
    <w:rsid w:val="00803D7C"/>
    <w:rsid w:val="00804E66"/>
    <w:rsid w:val="00805FBF"/>
    <w:rsid w:val="00806781"/>
    <w:rsid w:val="0080780B"/>
    <w:rsid w:val="00807812"/>
    <w:rsid w:val="008079E4"/>
    <w:rsid w:val="00811557"/>
    <w:rsid w:val="00811C75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B6A"/>
    <w:rsid w:val="00821F1E"/>
    <w:rsid w:val="00822C36"/>
    <w:rsid w:val="008235DA"/>
    <w:rsid w:val="0082445A"/>
    <w:rsid w:val="00825B14"/>
    <w:rsid w:val="00825C2F"/>
    <w:rsid w:val="0082653E"/>
    <w:rsid w:val="00826D9D"/>
    <w:rsid w:val="00826DA3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D0D"/>
    <w:rsid w:val="00834D10"/>
    <w:rsid w:val="00835CE9"/>
    <w:rsid w:val="00836B80"/>
    <w:rsid w:val="00837717"/>
    <w:rsid w:val="00840F89"/>
    <w:rsid w:val="008418E2"/>
    <w:rsid w:val="00842762"/>
    <w:rsid w:val="00842791"/>
    <w:rsid w:val="00844958"/>
    <w:rsid w:val="00844D07"/>
    <w:rsid w:val="00845C13"/>
    <w:rsid w:val="00846018"/>
    <w:rsid w:val="0084653D"/>
    <w:rsid w:val="00846D79"/>
    <w:rsid w:val="00847156"/>
    <w:rsid w:val="00847205"/>
    <w:rsid w:val="0084760D"/>
    <w:rsid w:val="00850194"/>
    <w:rsid w:val="00850B4A"/>
    <w:rsid w:val="00851263"/>
    <w:rsid w:val="00852F33"/>
    <w:rsid w:val="008537E1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40B6"/>
    <w:rsid w:val="0086471A"/>
    <w:rsid w:val="00865110"/>
    <w:rsid w:val="008655D5"/>
    <w:rsid w:val="00866E90"/>
    <w:rsid w:val="00867FA5"/>
    <w:rsid w:val="00870E35"/>
    <w:rsid w:val="0087128D"/>
    <w:rsid w:val="00871899"/>
    <w:rsid w:val="00872338"/>
    <w:rsid w:val="0087457D"/>
    <w:rsid w:val="008745F9"/>
    <w:rsid w:val="00876335"/>
    <w:rsid w:val="008766C3"/>
    <w:rsid w:val="00877509"/>
    <w:rsid w:val="0088030D"/>
    <w:rsid w:val="00880CAE"/>
    <w:rsid w:val="00880EEA"/>
    <w:rsid w:val="00880FA3"/>
    <w:rsid w:val="00881E22"/>
    <w:rsid w:val="00881E23"/>
    <w:rsid w:val="0088302C"/>
    <w:rsid w:val="008849BA"/>
    <w:rsid w:val="008858A5"/>
    <w:rsid w:val="00885DB3"/>
    <w:rsid w:val="008866A0"/>
    <w:rsid w:val="00886C26"/>
    <w:rsid w:val="00887381"/>
    <w:rsid w:val="00887971"/>
    <w:rsid w:val="008929C1"/>
    <w:rsid w:val="00892AAB"/>
    <w:rsid w:val="008930F1"/>
    <w:rsid w:val="00893332"/>
    <w:rsid w:val="008933BB"/>
    <w:rsid w:val="00894B45"/>
    <w:rsid w:val="0089557C"/>
    <w:rsid w:val="008970A9"/>
    <w:rsid w:val="008970AC"/>
    <w:rsid w:val="008A1651"/>
    <w:rsid w:val="008A1D69"/>
    <w:rsid w:val="008A1EE6"/>
    <w:rsid w:val="008A276D"/>
    <w:rsid w:val="008A2770"/>
    <w:rsid w:val="008A2C96"/>
    <w:rsid w:val="008A2DE8"/>
    <w:rsid w:val="008A2E64"/>
    <w:rsid w:val="008A68F4"/>
    <w:rsid w:val="008A6EFB"/>
    <w:rsid w:val="008A71E2"/>
    <w:rsid w:val="008A784B"/>
    <w:rsid w:val="008B02AB"/>
    <w:rsid w:val="008B070E"/>
    <w:rsid w:val="008B08E4"/>
    <w:rsid w:val="008B0C20"/>
    <w:rsid w:val="008B1986"/>
    <w:rsid w:val="008B3CF3"/>
    <w:rsid w:val="008B43E6"/>
    <w:rsid w:val="008B62B3"/>
    <w:rsid w:val="008B645C"/>
    <w:rsid w:val="008B6F33"/>
    <w:rsid w:val="008B6F8C"/>
    <w:rsid w:val="008B73E9"/>
    <w:rsid w:val="008B7A41"/>
    <w:rsid w:val="008C0869"/>
    <w:rsid w:val="008C0AB7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2BAC"/>
    <w:rsid w:val="008D4EED"/>
    <w:rsid w:val="008D5DFF"/>
    <w:rsid w:val="008D7C4E"/>
    <w:rsid w:val="008E08CB"/>
    <w:rsid w:val="008E154E"/>
    <w:rsid w:val="008E3673"/>
    <w:rsid w:val="008E4569"/>
    <w:rsid w:val="008E4AF9"/>
    <w:rsid w:val="008E5068"/>
    <w:rsid w:val="008E5A13"/>
    <w:rsid w:val="008E6037"/>
    <w:rsid w:val="008E7291"/>
    <w:rsid w:val="008F008C"/>
    <w:rsid w:val="008F008F"/>
    <w:rsid w:val="008F0F01"/>
    <w:rsid w:val="008F1250"/>
    <w:rsid w:val="008F1D97"/>
    <w:rsid w:val="008F2425"/>
    <w:rsid w:val="008F34BB"/>
    <w:rsid w:val="008F40AF"/>
    <w:rsid w:val="008F44ED"/>
    <w:rsid w:val="008F4619"/>
    <w:rsid w:val="008F4A25"/>
    <w:rsid w:val="008F6168"/>
    <w:rsid w:val="009001FF"/>
    <w:rsid w:val="0090066F"/>
    <w:rsid w:val="0090137F"/>
    <w:rsid w:val="00901D7D"/>
    <w:rsid w:val="00902D81"/>
    <w:rsid w:val="00903136"/>
    <w:rsid w:val="00903511"/>
    <w:rsid w:val="0090378A"/>
    <w:rsid w:val="0090435E"/>
    <w:rsid w:val="00906AAE"/>
    <w:rsid w:val="009079F1"/>
    <w:rsid w:val="00907A2B"/>
    <w:rsid w:val="00911183"/>
    <w:rsid w:val="00914546"/>
    <w:rsid w:val="00914E3C"/>
    <w:rsid w:val="0091667C"/>
    <w:rsid w:val="009166B9"/>
    <w:rsid w:val="00917A9E"/>
    <w:rsid w:val="00920434"/>
    <w:rsid w:val="0092047E"/>
    <w:rsid w:val="00920DF9"/>
    <w:rsid w:val="00922F44"/>
    <w:rsid w:val="00923078"/>
    <w:rsid w:val="00924820"/>
    <w:rsid w:val="0092533A"/>
    <w:rsid w:val="009261B1"/>
    <w:rsid w:val="00926532"/>
    <w:rsid w:val="00927BF9"/>
    <w:rsid w:val="00931260"/>
    <w:rsid w:val="00932982"/>
    <w:rsid w:val="0093335A"/>
    <w:rsid w:val="00933833"/>
    <w:rsid w:val="00933D7A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1129"/>
    <w:rsid w:val="0094189E"/>
    <w:rsid w:val="00941B13"/>
    <w:rsid w:val="00942302"/>
    <w:rsid w:val="00942B0D"/>
    <w:rsid w:val="009432EB"/>
    <w:rsid w:val="009433E8"/>
    <w:rsid w:val="00944D35"/>
    <w:rsid w:val="0094722B"/>
    <w:rsid w:val="00947280"/>
    <w:rsid w:val="00950246"/>
    <w:rsid w:val="0095088A"/>
    <w:rsid w:val="00950B92"/>
    <w:rsid w:val="00951339"/>
    <w:rsid w:val="009524B9"/>
    <w:rsid w:val="00952AE0"/>
    <w:rsid w:val="0095379C"/>
    <w:rsid w:val="0095413B"/>
    <w:rsid w:val="009545A5"/>
    <w:rsid w:val="0095467F"/>
    <w:rsid w:val="0095521B"/>
    <w:rsid w:val="00955E07"/>
    <w:rsid w:val="00956FD2"/>
    <w:rsid w:val="0095770B"/>
    <w:rsid w:val="009612BA"/>
    <w:rsid w:val="00962401"/>
    <w:rsid w:val="00962900"/>
    <w:rsid w:val="0096351C"/>
    <w:rsid w:val="00964C91"/>
    <w:rsid w:val="0096511F"/>
    <w:rsid w:val="009668A8"/>
    <w:rsid w:val="00966C35"/>
    <w:rsid w:val="00967204"/>
    <w:rsid w:val="00967402"/>
    <w:rsid w:val="00967958"/>
    <w:rsid w:val="00970367"/>
    <w:rsid w:val="009703C7"/>
    <w:rsid w:val="00970A63"/>
    <w:rsid w:val="00970C69"/>
    <w:rsid w:val="00970DEE"/>
    <w:rsid w:val="00971F16"/>
    <w:rsid w:val="00972DBB"/>
    <w:rsid w:val="009732A6"/>
    <w:rsid w:val="00973365"/>
    <w:rsid w:val="0097597E"/>
    <w:rsid w:val="00975FA4"/>
    <w:rsid w:val="009760F1"/>
    <w:rsid w:val="00976E21"/>
    <w:rsid w:val="009772B8"/>
    <w:rsid w:val="009800EF"/>
    <w:rsid w:val="00982A31"/>
    <w:rsid w:val="00983EB4"/>
    <w:rsid w:val="00983ECF"/>
    <w:rsid w:val="0098498F"/>
    <w:rsid w:val="0098590D"/>
    <w:rsid w:val="00985C17"/>
    <w:rsid w:val="009934A7"/>
    <w:rsid w:val="00994744"/>
    <w:rsid w:val="00995B83"/>
    <w:rsid w:val="00995E0D"/>
    <w:rsid w:val="00995E88"/>
    <w:rsid w:val="00996721"/>
    <w:rsid w:val="009A02E8"/>
    <w:rsid w:val="009A0EF8"/>
    <w:rsid w:val="009A1C3A"/>
    <w:rsid w:val="009A261E"/>
    <w:rsid w:val="009A645D"/>
    <w:rsid w:val="009A699B"/>
    <w:rsid w:val="009A6A39"/>
    <w:rsid w:val="009B1205"/>
    <w:rsid w:val="009B16B8"/>
    <w:rsid w:val="009B17A9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9AF"/>
    <w:rsid w:val="009C0AA0"/>
    <w:rsid w:val="009C10C6"/>
    <w:rsid w:val="009C1484"/>
    <w:rsid w:val="009C1BE9"/>
    <w:rsid w:val="009C2180"/>
    <w:rsid w:val="009C22CA"/>
    <w:rsid w:val="009C5277"/>
    <w:rsid w:val="009C5514"/>
    <w:rsid w:val="009C589C"/>
    <w:rsid w:val="009C58CF"/>
    <w:rsid w:val="009C5A8A"/>
    <w:rsid w:val="009C5DF6"/>
    <w:rsid w:val="009C650A"/>
    <w:rsid w:val="009C7837"/>
    <w:rsid w:val="009C7EA5"/>
    <w:rsid w:val="009D0A35"/>
    <w:rsid w:val="009D2064"/>
    <w:rsid w:val="009D226A"/>
    <w:rsid w:val="009D22FD"/>
    <w:rsid w:val="009D32EB"/>
    <w:rsid w:val="009D34AD"/>
    <w:rsid w:val="009D3AFC"/>
    <w:rsid w:val="009D493C"/>
    <w:rsid w:val="009D4B3B"/>
    <w:rsid w:val="009D4F3B"/>
    <w:rsid w:val="009D4FE3"/>
    <w:rsid w:val="009D5669"/>
    <w:rsid w:val="009D7195"/>
    <w:rsid w:val="009D7892"/>
    <w:rsid w:val="009D7C1B"/>
    <w:rsid w:val="009D7EEA"/>
    <w:rsid w:val="009E1C07"/>
    <w:rsid w:val="009E5B5D"/>
    <w:rsid w:val="009E6C5A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698F"/>
    <w:rsid w:val="00A0714B"/>
    <w:rsid w:val="00A07CDF"/>
    <w:rsid w:val="00A10872"/>
    <w:rsid w:val="00A10F3A"/>
    <w:rsid w:val="00A13C2D"/>
    <w:rsid w:val="00A15097"/>
    <w:rsid w:val="00A1584A"/>
    <w:rsid w:val="00A15AF9"/>
    <w:rsid w:val="00A163A9"/>
    <w:rsid w:val="00A16432"/>
    <w:rsid w:val="00A16F35"/>
    <w:rsid w:val="00A17062"/>
    <w:rsid w:val="00A20A9B"/>
    <w:rsid w:val="00A20E10"/>
    <w:rsid w:val="00A213C1"/>
    <w:rsid w:val="00A217FF"/>
    <w:rsid w:val="00A21966"/>
    <w:rsid w:val="00A2213E"/>
    <w:rsid w:val="00A23542"/>
    <w:rsid w:val="00A24236"/>
    <w:rsid w:val="00A24A03"/>
    <w:rsid w:val="00A25C34"/>
    <w:rsid w:val="00A26877"/>
    <w:rsid w:val="00A26C05"/>
    <w:rsid w:val="00A26D4D"/>
    <w:rsid w:val="00A30AC5"/>
    <w:rsid w:val="00A31106"/>
    <w:rsid w:val="00A32295"/>
    <w:rsid w:val="00A3274D"/>
    <w:rsid w:val="00A33CB2"/>
    <w:rsid w:val="00A33DCD"/>
    <w:rsid w:val="00A33EB5"/>
    <w:rsid w:val="00A34CE4"/>
    <w:rsid w:val="00A34E97"/>
    <w:rsid w:val="00A357EC"/>
    <w:rsid w:val="00A357F5"/>
    <w:rsid w:val="00A35B92"/>
    <w:rsid w:val="00A3625C"/>
    <w:rsid w:val="00A3662B"/>
    <w:rsid w:val="00A36A84"/>
    <w:rsid w:val="00A36B2B"/>
    <w:rsid w:val="00A37018"/>
    <w:rsid w:val="00A37B06"/>
    <w:rsid w:val="00A37CF4"/>
    <w:rsid w:val="00A37D38"/>
    <w:rsid w:val="00A407CF"/>
    <w:rsid w:val="00A40892"/>
    <w:rsid w:val="00A40919"/>
    <w:rsid w:val="00A40D23"/>
    <w:rsid w:val="00A413F2"/>
    <w:rsid w:val="00A4316E"/>
    <w:rsid w:val="00A43E24"/>
    <w:rsid w:val="00A447D7"/>
    <w:rsid w:val="00A44928"/>
    <w:rsid w:val="00A44F8C"/>
    <w:rsid w:val="00A51CAC"/>
    <w:rsid w:val="00A51D66"/>
    <w:rsid w:val="00A51DE3"/>
    <w:rsid w:val="00A5206B"/>
    <w:rsid w:val="00A523B9"/>
    <w:rsid w:val="00A52AFF"/>
    <w:rsid w:val="00A53D8E"/>
    <w:rsid w:val="00A54FF3"/>
    <w:rsid w:val="00A555D2"/>
    <w:rsid w:val="00A57357"/>
    <w:rsid w:val="00A61C46"/>
    <w:rsid w:val="00A6361C"/>
    <w:rsid w:val="00A6498C"/>
    <w:rsid w:val="00A666FD"/>
    <w:rsid w:val="00A66EDE"/>
    <w:rsid w:val="00A674C5"/>
    <w:rsid w:val="00A6785B"/>
    <w:rsid w:val="00A70B9D"/>
    <w:rsid w:val="00A70F47"/>
    <w:rsid w:val="00A711B0"/>
    <w:rsid w:val="00A71305"/>
    <w:rsid w:val="00A71647"/>
    <w:rsid w:val="00A719E2"/>
    <w:rsid w:val="00A72223"/>
    <w:rsid w:val="00A729B5"/>
    <w:rsid w:val="00A73947"/>
    <w:rsid w:val="00A73DDF"/>
    <w:rsid w:val="00A74862"/>
    <w:rsid w:val="00A74909"/>
    <w:rsid w:val="00A7536E"/>
    <w:rsid w:val="00A7780A"/>
    <w:rsid w:val="00A80491"/>
    <w:rsid w:val="00A808E5"/>
    <w:rsid w:val="00A81072"/>
    <w:rsid w:val="00A810C8"/>
    <w:rsid w:val="00A82900"/>
    <w:rsid w:val="00A82FCE"/>
    <w:rsid w:val="00A8540D"/>
    <w:rsid w:val="00A8660D"/>
    <w:rsid w:val="00A8673C"/>
    <w:rsid w:val="00A86C8A"/>
    <w:rsid w:val="00A86E93"/>
    <w:rsid w:val="00A90F83"/>
    <w:rsid w:val="00A915AB"/>
    <w:rsid w:val="00A9427D"/>
    <w:rsid w:val="00A942AD"/>
    <w:rsid w:val="00A9477C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2461"/>
    <w:rsid w:val="00AB32C4"/>
    <w:rsid w:val="00AB3409"/>
    <w:rsid w:val="00AB4347"/>
    <w:rsid w:val="00AB55A0"/>
    <w:rsid w:val="00AB664A"/>
    <w:rsid w:val="00AB6A7B"/>
    <w:rsid w:val="00AB7E55"/>
    <w:rsid w:val="00AC0BAB"/>
    <w:rsid w:val="00AC2257"/>
    <w:rsid w:val="00AC3AE3"/>
    <w:rsid w:val="00AC3BF8"/>
    <w:rsid w:val="00AC4054"/>
    <w:rsid w:val="00AC426F"/>
    <w:rsid w:val="00AC597D"/>
    <w:rsid w:val="00AC60FA"/>
    <w:rsid w:val="00AC7BE4"/>
    <w:rsid w:val="00AC7D22"/>
    <w:rsid w:val="00AD052E"/>
    <w:rsid w:val="00AD07B3"/>
    <w:rsid w:val="00AD0C82"/>
    <w:rsid w:val="00AD1063"/>
    <w:rsid w:val="00AD2069"/>
    <w:rsid w:val="00AD2456"/>
    <w:rsid w:val="00AD2DAA"/>
    <w:rsid w:val="00AD3636"/>
    <w:rsid w:val="00AD5C06"/>
    <w:rsid w:val="00AD5E0F"/>
    <w:rsid w:val="00AE063A"/>
    <w:rsid w:val="00AE15FA"/>
    <w:rsid w:val="00AE196F"/>
    <w:rsid w:val="00AE1D57"/>
    <w:rsid w:val="00AE2B7D"/>
    <w:rsid w:val="00AE3EAF"/>
    <w:rsid w:val="00AE414B"/>
    <w:rsid w:val="00AE6406"/>
    <w:rsid w:val="00AE641F"/>
    <w:rsid w:val="00AF03DD"/>
    <w:rsid w:val="00AF1419"/>
    <w:rsid w:val="00AF275D"/>
    <w:rsid w:val="00AF27AE"/>
    <w:rsid w:val="00AF2B40"/>
    <w:rsid w:val="00AF3BF0"/>
    <w:rsid w:val="00AF4928"/>
    <w:rsid w:val="00AF5CEB"/>
    <w:rsid w:val="00AF6311"/>
    <w:rsid w:val="00AF7E45"/>
    <w:rsid w:val="00B0066F"/>
    <w:rsid w:val="00B01426"/>
    <w:rsid w:val="00B03241"/>
    <w:rsid w:val="00B04131"/>
    <w:rsid w:val="00B06774"/>
    <w:rsid w:val="00B069BB"/>
    <w:rsid w:val="00B06B5E"/>
    <w:rsid w:val="00B07E30"/>
    <w:rsid w:val="00B10166"/>
    <w:rsid w:val="00B11675"/>
    <w:rsid w:val="00B11DE6"/>
    <w:rsid w:val="00B130B8"/>
    <w:rsid w:val="00B143FC"/>
    <w:rsid w:val="00B14F81"/>
    <w:rsid w:val="00B158E5"/>
    <w:rsid w:val="00B15C8C"/>
    <w:rsid w:val="00B1670C"/>
    <w:rsid w:val="00B168C4"/>
    <w:rsid w:val="00B16C24"/>
    <w:rsid w:val="00B16EA5"/>
    <w:rsid w:val="00B17759"/>
    <w:rsid w:val="00B17E80"/>
    <w:rsid w:val="00B20CCB"/>
    <w:rsid w:val="00B20D84"/>
    <w:rsid w:val="00B210B4"/>
    <w:rsid w:val="00B211FC"/>
    <w:rsid w:val="00B22189"/>
    <w:rsid w:val="00B22737"/>
    <w:rsid w:val="00B22B9E"/>
    <w:rsid w:val="00B22EC9"/>
    <w:rsid w:val="00B23120"/>
    <w:rsid w:val="00B23A9C"/>
    <w:rsid w:val="00B23DCB"/>
    <w:rsid w:val="00B23FBA"/>
    <w:rsid w:val="00B2483A"/>
    <w:rsid w:val="00B269AE"/>
    <w:rsid w:val="00B27656"/>
    <w:rsid w:val="00B31793"/>
    <w:rsid w:val="00B31F70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221"/>
    <w:rsid w:val="00B41485"/>
    <w:rsid w:val="00B420F4"/>
    <w:rsid w:val="00B421A7"/>
    <w:rsid w:val="00B42A73"/>
    <w:rsid w:val="00B431DC"/>
    <w:rsid w:val="00B453E7"/>
    <w:rsid w:val="00B50AF4"/>
    <w:rsid w:val="00B50C36"/>
    <w:rsid w:val="00B515A3"/>
    <w:rsid w:val="00B515DB"/>
    <w:rsid w:val="00B51959"/>
    <w:rsid w:val="00B52309"/>
    <w:rsid w:val="00B53755"/>
    <w:rsid w:val="00B54019"/>
    <w:rsid w:val="00B543F9"/>
    <w:rsid w:val="00B5485C"/>
    <w:rsid w:val="00B550A2"/>
    <w:rsid w:val="00B55E48"/>
    <w:rsid w:val="00B56380"/>
    <w:rsid w:val="00B56851"/>
    <w:rsid w:val="00B5761D"/>
    <w:rsid w:val="00B6139D"/>
    <w:rsid w:val="00B626FB"/>
    <w:rsid w:val="00B62E9D"/>
    <w:rsid w:val="00B64C1C"/>
    <w:rsid w:val="00B6550D"/>
    <w:rsid w:val="00B65D7F"/>
    <w:rsid w:val="00B66C9A"/>
    <w:rsid w:val="00B66D8E"/>
    <w:rsid w:val="00B67740"/>
    <w:rsid w:val="00B7001A"/>
    <w:rsid w:val="00B70BD2"/>
    <w:rsid w:val="00B71673"/>
    <w:rsid w:val="00B722C0"/>
    <w:rsid w:val="00B73CFC"/>
    <w:rsid w:val="00B741A8"/>
    <w:rsid w:val="00B7496F"/>
    <w:rsid w:val="00B75D04"/>
    <w:rsid w:val="00B76A8D"/>
    <w:rsid w:val="00B76B41"/>
    <w:rsid w:val="00B77506"/>
    <w:rsid w:val="00B77E05"/>
    <w:rsid w:val="00B802F1"/>
    <w:rsid w:val="00B8031C"/>
    <w:rsid w:val="00B816D5"/>
    <w:rsid w:val="00B81AD1"/>
    <w:rsid w:val="00B81BD7"/>
    <w:rsid w:val="00B81D61"/>
    <w:rsid w:val="00B8242E"/>
    <w:rsid w:val="00B824E3"/>
    <w:rsid w:val="00B839C0"/>
    <w:rsid w:val="00B83B6B"/>
    <w:rsid w:val="00B84339"/>
    <w:rsid w:val="00B84D84"/>
    <w:rsid w:val="00B8511C"/>
    <w:rsid w:val="00B8519A"/>
    <w:rsid w:val="00B86D4E"/>
    <w:rsid w:val="00B86DAB"/>
    <w:rsid w:val="00B86F7E"/>
    <w:rsid w:val="00B9093E"/>
    <w:rsid w:val="00B92090"/>
    <w:rsid w:val="00B92126"/>
    <w:rsid w:val="00B92B06"/>
    <w:rsid w:val="00B968B9"/>
    <w:rsid w:val="00B96F37"/>
    <w:rsid w:val="00B97A14"/>
    <w:rsid w:val="00B97EAE"/>
    <w:rsid w:val="00BA09AA"/>
    <w:rsid w:val="00BA09AD"/>
    <w:rsid w:val="00BA171A"/>
    <w:rsid w:val="00BA25B2"/>
    <w:rsid w:val="00BA354C"/>
    <w:rsid w:val="00BA3A10"/>
    <w:rsid w:val="00BA3B0B"/>
    <w:rsid w:val="00BA4082"/>
    <w:rsid w:val="00BA5D6C"/>
    <w:rsid w:val="00BA6036"/>
    <w:rsid w:val="00BA713E"/>
    <w:rsid w:val="00BB1445"/>
    <w:rsid w:val="00BB1CFF"/>
    <w:rsid w:val="00BB281D"/>
    <w:rsid w:val="00BB39E4"/>
    <w:rsid w:val="00BB4B5A"/>
    <w:rsid w:val="00BB69FE"/>
    <w:rsid w:val="00BB6DC8"/>
    <w:rsid w:val="00BB7431"/>
    <w:rsid w:val="00BB7C92"/>
    <w:rsid w:val="00BC070D"/>
    <w:rsid w:val="00BC22ED"/>
    <w:rsid w:val="00BC2C5E"/>
    <w:rsid w:val="00BC2EFC"/>
    <w:rsid w:val="00BC418E"/>
    <w:rsid w:val="00BC4972"/>
    <w:rsid w:val="00BC6837"/>
    <w:rsid w:val="00BC6A9E"/>
    <w:rsid w:val="00BC6D87"/>
    <w:rsid w:val="00BC77FD"/>
    <w:rsid w:val="00BD0CA3"/>
    <w:rsid w:val="00BD0CCD"/>
    <w:rsid w:val="00BD141C"/>
    <w:rsid w:val="00BD1E13"/>
    <w:rsid w:val="00BD2429"/>
    <w:rsid w:val="00BD26DE"/>
    <w:rsid w:val="00BD2F06"/>
    <w:rsid w:val="00BD48D2"/>
    <w:rsid w:val="00BD5138"/>
    <w:rsid w:val="00BD6A38"/>
    <w:rsid w:val="00BD6B7D"/>
    <w:rsid w:val="00BD737F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5298"/>
    <w:rsid w:val="00BF6456"/>
    <w:rsid w:val="00BF64C5"/>
    <w:rsid w:val="00BF6B6A"/>
    <w:rsid w:val="00BF6FDB"/>
    <w:rsid w:val="00BF73A6"/>
    <w:rsid w:val="00BF770A"/>
    <w:rsid w:val="00C01498"/>
    <w:rsid w:val="00C0210A"/>
    <w:rsid w:val="00C045C2"/>
    <w:rsid w:val="00C055A8"/>
    <w:rsid w:val="00C056AB"/>
    <w:rsid w:val="00C07EE4"/>
    <w:rsid w:val="00C1070F"/>
    <w:rsid w:val="00C10D26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0E8"/>
    <w:rsid w:val="00C22427"/>
    <w:rsid w:val="00C2242F"/>
    <w:rsid w:val="00C227A4"/>
    <w:rsid w:val="00C2300E"/>
    <w:rsid w:val="00C25F50"/>
    <w:rsid w:val="00C26B1D"/>
    <w:rsid w:val="00C26CEA"/>
    <w:rsid w:val="00C26CF8"/>
    <w:rsid w:val="00C272A2"/>
    <w:rsid w:val="00C32BD9"/>
    <w:rsid w:val="00C32E17"/>
    <w:rsid w:val="00C33E68"/>
    <w:rsid w:val="00C3410A"/>
    <w:rsid w:val="00C3421E"/>
    <w:rsid w:val="00C345EF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43C"/>
    <w:rsid w:val="00C41C03"/>
    <w:rsid w:val="00C41EA7"/>
    <w:rsid w:val="00C42AF4"/>
    <w:rsid w:val="00C431C5"/>
    <w:rsid w:val="00C4365A"/>
    <w:rsid w:val="00C44432"/>
    <w:rsid w:val="00C44B63"/>
    <w:rsid w:val="00C4586D"/>
    <w:rsid w:val="00C4590E"/>
    <w:rsid w:val="00C45ADE"/>
    <w:rsid w:val="00C45DD1"/>
    <w:rsid w:val="00C47C93"/>
    <w:rsid w:val="00C5007F"/>
    <w:rsid w:val="00C513A3"/>
    <w:rsid w:val="00C51C60"/>
    <w:rsid w:val="00C51FA5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67D54"/>
    <w:rsid w:val="00C70D10"/>
    <w:rsid w:val="00C71CF9"/>
    <w:rsid w:val="00C730BF"/>
    <w:rsid w:val="00C7472F"/>
    <w:rsid w:val="00C74F78"/>
    <w:rsid w:val="00C75794"/>
    <w:rsid w:val="00C75A05"/>
    <w:rsid w:val="00C76E1F"/>
    <w:rsid w:val="00C7787A"/>
    <w:rsid w:val="00C82392"/>
    <w:rsid w:val="00C82595"/>
    <w:rsid w:val="00C828A4"/>
    <w:rsid w:val="00C8449C"/>
    <w:rsid w:val="00C84722"/>
    <w:rsid w:val="00C84C25"/>
    <w:rsid w:val="00C85BFC"/>
    <w:rsid w:val="00C901E8"/>
    <w:rsid w:val="00C904CD"/>
    <w:rsid w:val="00C908C0"/>
    <w:rsid w:val="00C90CB9"/>
    <w:rsid w:val="00C917BE"/>
    <w:rsid w:val="00C91DAA"/>
    <w:rsid w:val="00C91F68"/>
    <w:rsid w:val="00C92449"/>
    <w:rsid w:val="00C92CA3"/>
    <w:rsid w:val="00C92FEE"/>
    <w:rsid w:val="00C93B49"/>
    <w:rsid w:val="00C93E5D"/>
    <w:rsid w:val="00C95B9F"/>
    <w:rsid w:val="00C965AA"/>
    <w:rsid w:val="00C9680D"/>
    <w:rsid w:val="00C96D42"/>
    <w:rsid w:val="00C97075"/>
    <w:rsid w:val="00C97D5C"/>
    <w:rsid w:val="00CA0687"/>
    <w:rsid w:val="00CA08FD"/>
    <w:rsid w:val="00CA09EF"/>
    <w:rsid w:val="00CA1013"/>
    <w:rsid w:val="00CA143B"/>
    <w:rsid w:val="00CA1517"/>
    <w:rsid w:val="00CA17CF"/>
    <w:rsid w:val="00CA1EE9"/>
    <w:rsid w:val="00CA47C3"/>
    <w:rsid w:val="00CA5974"/>
    <w:rsid w:val="00CA5A6A"/>
    <w:rsid w:val="00CA6F7E"/>
    <w:rsid w:val="00CB02F6"/>
    <w:rsid w:val="00CB0DAA"/>
    <w:rsid w:val="00CB2299"/>
    <w:rsid w:val="00CB46AA"/>
    <w:rsid w:val="00CB4E2D"/>
    <w:rsid w:val="00CB5142"/>
    <w:rsid w:val="00CB5A80"/>
    <w:rsid w:val="00CB668B"/>
    <w:rsid w:val="00CB680A"/>
    <w:rsid w:val="00CB6E7A"/>
    <w:rsid w:val="00CB7CFB"/>
    <w:rsid w:val="00CB7FAE"/>
    <w:rsid w:val="00CC0696"/>
    <w:rsid w:val="00CC25C0"/>
    <w:rsid w:val="00CC4B96"/>
    <w:rsid w:val="00CC533E"/>
    <w:rsid w:val="00CC6209"/>
    <w:rsid w:val="00CC6D9F"/>
    <w:rsid w:val="00CD019A"/>
    <w:rsid w:val="00CD0A60"/>
    <w:rsid w:val="00CD2747"/>
    <w:rsid w:val="00CD2805"/>
    <w:rsid w:val="00CD2BB7"/>
    <w:rsid w:val="00CD392D"/>
    <w:rsid w:val="00CD4863"/>
    <w:rsid w:val="00CD5006"/>
    <w:rsid w:val="00CD5706"/>
    <w:rsid w:val="00CD57A1"/>
    <w:rsid w:val="00CD5977"/>
    <w:rsid w:val="00CD5C30"/>
    <w:rsid w:val="00CD5C91"/>
    <w:rsid w:val="00CD7155"/>
    <w:rsid w:val="00CD7EE2"/>
    <w:rsid w:val="00CE16D7"/>
    <w:rsid w:val="00CE18B7"/>
    <w:rsid w:val="00CE3906"/>
    <w:rsid w:val="00CE5C5F"/>
    <w:rsid w:val="00CE6AB9"/>
    <w:rsid w:val="00CE7816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223"/>
    <w:rsid w:val="00CF4B92"/>
    <w:rsid w:val="00CF4F4A"/>
    <w:rsid w:val="00CF663C"/>
    <w:rsid w:val="00CF7118"/>
    <w:rsid w:val="00CF732A"/>
    <w:rsid w:val="00D0074E"/>
    <w:rsid w:val="00D00EA2"/>
    <w:rsid w:val="00D02EAE"/>
    <w:rsid w:val="00D02EE1"/>
    <w:rsid w:val="00D02FC0"/>
    <w:rsid w:val="00D03374"/>
    <w:rsid w:val="00D03797"/>
    <w:rsid w:val="00D03AC4"/>
    <w:rsid w:val="00D03ED5"/>
    <w:rsid w:val="00D0516E"/>
    <w:rsid w:val="00D05CCE"/>
    <w:rsid w:val="00D05D60"/>
    <w:rsid w:val="00D05FA7"/>
    <w:rsid w:val="00D07358"/>
    <w:rsid w:val="00D07E51"/>
    <w:rsid w:val="00D07E64"/>
    <w:rsid w:val="00D07ECC"/>
    <w:rsid w:val="00D1064E"/>
    <w:rsid w:val="00D11E32"/>
    <w:rsid w:val="00D1263B"/>
    <w:rsid w:val="00D12B18"/>
    <w:rsid w:val="00D12B47"/>
    <w:rsid w:val="00D12FC5"/>
    <w:rsid w:val="00D14A6D"/>
    <w:rsid w:val="00D14B63"/>
    <w:rsid w:val="00D1533A"/>
    <w:rsid w:val="00D16676"/>
    <w:rsid w:val="00D17833"/>
    <w:rsid w:val="00D17856"/>
    <w:rsid w:val="00D21898"/>
    <w:rsid w:val="00D22623"/>
    <w:rsid w:val="00D22A12"/>
    <w:rsid w:val="00D22F30"/>
    <w:rsid w:val="00D237DC"/>
    <w:rsid w:val="00D25407"/>
    <w:rsid w:val="00D25E6A"/>
    <w:rsid w:val="00D2625E"/>
    <w:rsid w:val="00D2799E"/>
    <w:rsid w:val="00D31129"/>
    <w:rsid w:val="00D320E0"/>
    <w:rsid w:val="00D33733"/>
    <w:rsid w:val="00D33982"/>
    <w:rsid w:val="00D33BEF"/>
    <w:rsid w:val="00D35987"/>
    <w:rsid w:val="00D36715"/>
    <w:rsid w:val="00D369DC"/>
    <w:rsid w:val="00D37127"/>
    <w:rsid w:val="00D3788E"/>
    <w:rsid w:val="00D407AE"/>
    <w:rsid w:val="00D408D8"/>
    <w:rsid w:val="00D42BCD"/>
    <w:rsid w:val="00D43842"/>
    <w:rsid w:val="00D44762"/>
    <w:rsid w:val="00D44A38"/>
    <w:rsid w:val="00D45BDF"/>
    <w:rsid w:val="00D4678B"/>
    <w:rsid w:val="00D47C12"/>
    <w:rsid w:val="00D504F7"/>
    <w:rsid w:val="00D50556"/>
    <w:rsid w:val="00D50662"/>
    <w:rsid w:val="00D51B56"/>
    <w:rsid w:val="00D51CEA"/>
    <w:rsid w:val="00D522EA"/>
    <w:rsid w:val="00D52743"/>
    <w:rsid w:val="00D528F6"/>
    <w:rsid w:val="00D54048"/>
    <w:rsid w:val="00D568A0"/>
    <w:rsid w:val="00D56A06"/>
    <w:rsid w:val="00D56F7F"/>
    <w:rsid w:val="00D57EF2"/>
    <w:rsid w:val="00D6017E"/>
    <w:rsid w:val="00D66FB6"/>
    <w:rsid w:val="00D67699"/>
    <w:rsid w:val="00D70E2F"/>
    <w:rsid w:val="00D723D9"/>
    <w:rsid w:val="00D72785"/>
    <w:rsid w:val="00D73121"/>
    <w:rsid w:val="00D75162"/>
    <w:rsid w:val="00D759BB"/>
    <w:rsid w:val="00D75B12"/>
    <w:rsid w:val="00D76132"/>
    <w:rsid w:val="00D76BD5"/>
    <w:rsid w:val="00D770A1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3C9E"/>
    <w:rsid w:val="00D943DC"/>
    <w:rsid w:val="00D94B32"/>
    <w:rsid w:val="00D96189"/>
    <w:rsid w:val="00D96653"/>
    <w:rsid w:val="00D969AF"/>
    <w:rsid w:val="00D96D29"/>
    <w:rsid w:val="00DA033F"/>
    <w:rsid w:val="00DA2909"/>
    <w:rsid w:val="00DA3B82"/>
    <w:rsid w:val="00DA3C1F"/>
    <w:rsid w:val="00DA5AAD"/>
    <w:rsid w:val="00DA5E79"/>
    <w:rsid w:val="00DA6782"/>
    <w:rsid w:val="00DA6C35"/>
    <w:rsid w:val="00DA7928"/>
    <w:rsid w:val="00DB041B"/>
    <w:rsid w:val="00DB18E0"/>
    <w:rsid w:val="00DB2317"/>
    <w:rsid w:val="00DB3E23"/>
    <w:rsid w:val="00DB77E7"/>
    <w:rsid w:val="00DB7F9A"/>
    <w:rsid w:val="00DC0861"/>
    <w:rsid w:val="00DC1C64"/>
    <w:rsid w:val="00DC2540"/>
    <w:rsid w:val="00DC2713"/>
    <w:rsid w:val="00DC43D7"/>
    <w:rsid w:val="00DC476D"/>
    <w:rsid w:val="00DC60E4"/>
    <w:rsid w:val="00DC63C1"/>
    <w:rsid w:val="00DC6822"/>
    <w:rsid w:val="00DC6B6C"/>
    <w:rsid w:val="00DC6BA1"/>
    <w:rsid w:val="00DC70C2"/>
    <w:rsid w:val="00DC7215"/>
    <w:rsid w:val="00DD0C68"/>
    <w:rsid w:val="00DD1349"/>
    <w:rsid w:val="00DD1CE8"/>
    <w:rsid w:val="00DD36C2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7CA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1AEB"/>
    <w:rsid w:val="00E03675"/>
    <w:rsid w:val="00E05BA3"/>
    <w:rsid w:val="00E05E9C"/>
    <w:rsid w:val="00E0614F"/>
    <w:rsid w:val="00E078CF"/>
    <w:rsid w:val="00E100B7"/>
    <w:rsid w:val="00E107F8"/>
    <w:rsid w:val="00E12D41"/>
    <w:rsid w:val="00E144EE"/>
    <w:rsid w:val="00E15229"/>
    <w:rsid w:val="00E15752"/>
    <w:rsid w:val="00E15818"/>
    <w:rsid w:val="00E1763B"/>
    <w:rsid w:val="00E17E4E"/>
    <w:rsid w:val="00E17F90"/>
    <w:rsid w:val="00E22628"/>
    <w:rsid w:val="00E228C1"/>
    <w:rsid w:val="00E22A84"/>
    <w:rsid w:val="00E238E2"/>
    <w:rsid w:val="00E23908"/>
    <w:rsid w:val="00E23A04"/>
    <w:rsid w:val="00E24E64"/>
    <w:rsid w:val="00E25264"/>
    <w:rsid w:val="00E26400"/>
    <w:rsid w:val="00E272DC"/>
    <w:rsid w:val="00E318B7"/>
    <w:rsid w:val="00E329D8"/>
    <w:rsid w:val="00E337D8"/>
    <w:rsid w:val="00E350D0"/>
    <w:rsid w:val="00E351A0"/>
    <w:rsid w:val="00E351B9"/>
    <w:rsid w:val="00E365B3"/>
    <w:rsid w:val="00E366A3"/>
    <w:rsid w:val="00E36DD4"/>
    <w:rsid w:val="00E36E32"/>
    <w:rsid w:val="00E36FF0"/>
    <w:rsid w:val="00E373B8"/>
    <w:rsid w:val="00E37856"/>
    <w:rsid w:val="00E4096F"/>
    <w:rsid w:val="00E41232"/>
    <w:rsid w:val="00E4132F"/>
    <w:rsid w:val="00E43996"/>
    <w:rsid w:val="00E43B41"/>
    <w:rsid w:val="00E4434E"/>
    <w:rsid w:val="00E44D99"/>
    <w:rsid w:val="00E474AA"/>
    <w:rsid w:val="00E477BA"/>
    <w:rsid w:val="00E47DA7"/>
    <w:rsid w:val="00E51B80"/>
    <w:rsid w:val="00E51FDE"/>
    <w:rsid w:val="00E527AE"/>
    <w:rsid w:val="00E528FF"/>
    <w:rsid w:val="00E538AA"/>
    <w:rsid w:val="00E54474"/>
    <w:rsid w:val="00E55188"/>
    <w:rsid w:val="00E55EA7"/>
    <w:rsid w:val="00E56F4D"/>
    <w:rsid w:val="00E57E62"/>
    <w:rsid w:val="00E61BFF"/>
    <w:rsid w:val="00E639A9"/>
    <w:rsid w:val="00E654A7"/>
    <w:rsid w:val="00E654EB"/>
    <w:rsid w:val="00E65C27"/>
    <w:rsid w:val="00E665FB"/>
    <w:rsid w:val="00E66E2D"/>
    <w:rsid w:val="00E67518"/>
    <w:rsid w:val="00E675C3"/>
    <w:rsid w:val="00E700B2"/>
    <w:rsid w:val="00E711CA"/>
    <w:rsid w:val="00E729B4"/>
    <w:rsid w:val="00E73A8F"/>
    <w:rsid w:val="00E7419D"/>
    <w:rsid w:val="00E74802"/>
    <w:rsid w:val="00E750FE"/>
    <w:rsid w:val="00E75DB7"/>
    <w:rsid w:val="00E77817"/>
    <w:rsid w:val="00E77D32"/>
    <w:rsid w:val="00E80633"/>
    <w:rsid w:val="00E82584"/>
    <w:rsid w:val="00E8342F"/>
    <w:rsid w:val="00E83D64"/>
    <w:rsid w:val="00E850B1"/>
    <w:rsid w:val="00E853AA"/>
    <w:rsid w:val="00E8658F"/>
    <w:rsid w:val="00E87E4D"/>
    <w:rsid w:val="00E90674"/>
    <w:rsid w:val="00E927E3"/>
    <w:rsid w:val="00E93422"/>
    <w:rsid w:val="00E940BE"/>
    <w:rsid w:val="00E944CB"/>
    <w:rsid w:val="00E94582"/>
    <w:rsid w:val="00E94E15"/>
    <w:rsid w:val="00E96101"/>
    <w:rsid w:val="00E9632D"/>
    <w:rsid w:val="00E96A5F"/>
    <w:rsid w:val="00E975AD"/>
    <w:rsid w:val="00EA0213"/>
    <w:rsid w:val="00EA0E66"/>
    <w:rsid w:val="00EA0FC4"/>
    <w:rsid w:val="00EA25E4"/>
    <w:rsid w:val="00EA25FB"/>
    <w:rsid w:val="00EA2FBB"/>
    <w:rsid w:val="00EA3248"/>
    <w:rsid w:val="00EA408B"/>
    <w:rsid w:val="00EA42D8"/>
    <w:rsid w:val="00EA497D"/>
    <w:rsid w:val="00EA5BB7"/>
    <w:rsid w:val="00EA6B3A"/>
    <w:rsid w:val="00EB0C6D"/>
    <w:rsid w:val="00EB208B"/>
    <w:rsid w:val="00EB25BB"/>
    <w:rsid w:val="00EB2A92"/>
    <w:rsid w:val="00EB2B62"/>
    <w:rsid w:val="00EB4B11"/>
    <w:rsid w:val="00EB4CD1"/>
    <w:rsid w:val="00EB599B"/>
    <w:rsid w:val="00EB63CF"/>
    <w:rsid w:val="00EB65C9"/>
    <w:rsid w:val="00EC09EA"/>
    <w:rsid w:val="00EC19B0"/>
    <w:rsid w:val="00EC2742"/>
    <w:rsid w:val="00EC345B"/>
    <w:rsid w:val="00EC3AE1"/>
    <w:rsid w:val="00EC7AE7"/>
    <w:rsid w:val="00ED08A7"/>
    <w:rsid w:val="00ED091E"/>
    <w:rsid w:val="00ED0CC2"/>
    <w:rsid w:val="00ED1B00"/>
    <w:rsid w:val="00ED1F82"/>
    <w:rsid w:val="00ED2481"/>
    <w:rsid w:val="00ED259B"/>
    <w:rsid w:val="00ED2B41"/>
    <w:rsid w:val="00ED2E13"/>
    <w:rsid w:val="00ED2ED3"/>
    <w:rsid w:val="00ED3394"/>
    <w:rsid w:val="00ED4880"/>
    <w:rsid w:val="00ED5477"/>
    <w:rsid w:val="00ED5AAF"/>
    <w:rsid w:val="00ED5CFC"/>
    <w:rsid w:val="00ED65EE"/>
    <w:rsid w:val="00ED79CD"/>
    <w:rsid w:val="00ED7F82"/>
    <w:rsid w:val="00EE0FA7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553"/>
    <w:rsid w:val="00EF0850"/>
    <w:rsid w:val="00EF1102"/>
    <w:rsid w:val="00EF152B"/>
    <w:rsid w:val="00EF1B46"/>
    <w:rsid w:val="00EF25EA"/>
    <w:rsid w:val="00EF2C14"/>
    <w:rsid w:val="00EF342C"/>
    <w:rsid w:val="00EF41D6"/>
    <w:rsid w:val="00EF5594"/>
    <w:rsid w:val="00EF6179"/>
    <w:rsid w:val="00EF6CCA"/>
    <w:rsid w:val="00EF7082"/>
    <w:rsid w:val="00EF75CC"/>
    <w:rsid w:val="00EF7C5D"/>
    <w:rsid w:val="00F11E78"/>
    <w:rsid w:val="00F12D65"/>
    <w:rsid w:val="00F13ED0"/>
    <w:rsid w:val="00F13EE2"/>
    <w:rsid w:val="00F14657"/>
    <w:rsid w:val="00F14748"/>
    <w:rsid w:val="00F1556F"/>
    <w:rsid w:val="00F164ED"/>
    <w:rsid w:val="00F167F5"/>
    <w:rsid w:val="00F200AB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305A"/>
    <w:rsid w:val="00F33208"/>
    <w:rsid w:val="00F3408B"/>
    <w:rsid w:val="00F344D2"/>
    <w:rsid w:val="00F35B26"/>
    <w:rsid w:val="00F36282"/>
    <w:rsid w:val="00F37428"/>
    <w:rsid w:val="00F37B00"/>
    <w:rsid w:val="00F41175"/>
    <w:rsid w:val="00F4165B"/>
    <w:rsid w:val="00F41F7F"/>
    <w:rsid w:val="00F432DA"/>
    <w:rsid w:val="00F45337"/>
    <w:rsid w:val="00F45CFE"/>
    <w:rsid w:val="00F45FEE"/>
    <w:rsid w:val="00F4780D"/>
    <w:rsid w:val="00F50219"/>
    <w:rsid w:val="00F5299F"/>
    <w:rsid w:val="00F53150"/>
    <w:rsid w:val="00F53C83"/>
    <w:rsid w:val="00F53EB0"/>
    <w:rsid w:val="00F55F51"/>
    <w:rsid w:val="00F56E0F"/>
    <w:rsid w:val="00F577D3"/>
    <w:rsid w:val="00F60451"/>
    <w:rsid w:val="00F606B4"/>
    <w:rsid w:val="00F619C1"/>
    <w:rsid w:val="00F64D2D"/>
    <w:rsid w:val="00F64DAD"/>
    <w:rsid w:val="00F65FCB"/>
    <w:rsid w:val="00F66155"/>
    <w:rsid w:val="00F66430"/>
    <w:rsid w:val="00F6651F"/>
    <w:rsid w:val="00F66536"/>
    <w:rsid w:val="00F66B79"/>
    <w:rsid w:val="00F66D11"/>
    <w:rsid w:val="00F67E91"/>
    <w:rsid w:val="00F700DF"/>
    <w:rsid w:val="00F71782"/>
    <w:rsid w:val="00F721DA"/>
    <w:rsid w:val="00F73489"/>
    <w:rsid w:val="00F7422A"/>
    <w:rsid w:val="00F746EA"/>
    <w:rsid w:val="00F74A10"/>
    <w:rsid w:val="00F74CCB"/>
    <w:rsid w:val="00F74E72"/>
    <w:rsid w:val="00F75623"/>
    <w:rsid w:val="00F76021"/>
    <w:rsid w:val="00F76F87"/>
    <w:rsid w:val="00F80956"/>
    <w:rsid w:val="00F8146C"/>
    <w:rsid w:val="00F8180D"/>
    <w:rsid w:val="00F81EE2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0A6"/>
    <w:rsid w:val="00F959AC"/>
    <w:rsid w:val="00FA0665"/>
    <w:rsid w:val="00FA097B"/>
    <w:rsid w:val="00FA15B2"/>
    <w:rsid w:val="00FA2967"/>
    <w:rsid w:val="00FA2E9F"/>
    <w:rsid w:val="00FA49DD"/>
    <w:rsid w:val="00FA5C5B"/>
    <w:rsid w:val="00FB00E7"/>
    <w:rsid w:val="00FB0323"/>
    <w:rsid w:val="00FB0992"/>
    <w:rsid w:val="00FB1C2E"/>
    <w:rsid w:val="00FB2589"/>
    <w:rsid w:val="00FB274A"/>
    <w:rsid w:val="00FB4649"/>
    <w:rsid w:val="00FB4C03"/>
    <w:rsid w:val="00FB6315"/>
    <w:rsid w:val="00FB6B9B"/>
    <w:rsid w:val="00FB6DEF"/>
    <w:rsid w:val="00FB70B7"/>
    <w:rsid w:val="00FB726A"/>
    <w:rsid w:val="00FC05DC"/>
    <w:rsid w:val="00FC08F7"/>
    <w:rsid w:val="00FC0EC3"/>
    <w:rsid w:val="00FC1786"/>
    <w:rsid w:val="00FC296A"/>
    <w:rsid w:val="00FC4F5E"/>
    <w:rsid w:val="00FC642F"/>
    <w:rsid w:val="00FD0782"/>
    <w:rsid w:val="00FD11BB"/>
    <w:rsid w:val="00FD157B"/>
    <w:rsid w:val="00FD181F"/>
    <w:rsid w:val="00FD198D"/>
    <w:rsid w:val="00FD2457"/>
    <w:rsid w:val="00FD2D0D"/>
    <w:rsid w:val="00FD3626"/>
    <w:rsid w:val="00FD3E71"/>
    <w:rsid w:val="00FD47B3"/>
    <w:rsid w:val="00FD618B"/>
    <w:rsid w:val="00FD64A2"/>
    <w:rsid w:val="00FE0113"/>
    <w:rsid w:val="00FE016E"/>
    <w:rsid w:val="00FE048F"/>
    <w:rsid w:val="00FE2941"/>
    <w:rsid w:val="00FE3201"/>
    <w:rsid w:val="00FE37DE"/>
    <w:rsid w:val="00FE42DF"/>
    <w:rsid w:val="00FE491C"/>
    <w:rsid w:val="00FE64A1"/>
    <w:rsid w:val="00FE6F60"/>
    <w:rsid w:val="00FE7AE1"/>
    <w:rsid w:val="00FF05BE"/>
    <w:rsid w:val="00FF1E10"/>
    <w:rsid w:val="00FF1F0D"/>
    <w:rsid w:val="00FF37BF"/>
    <w:rsid w:val="00FF48AC"/>
    <w:rsid w:val="00FF56AE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B888F"/>
  <w15:chartTrackingRefBased/>
  <w15:docId w15:val="{20A95DD1-FE18-4EF4-8114-5C90682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0A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81B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1BA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81BA3"/>
    <w:rPr>
      <w:rFonts w:ascii="Arial" w:eastAsiaTheme="minorEastAsia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81B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81BA3"/>
    <w:rPr>
      <w:rFonts w:ascii="Arial" w:eastAsiaTheme="minorEastAsia" w:hAnsi="Arial" w:cs="Arial"/>
      <w:b/>
      <w:bCs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70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085B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deGrade4-nfase6">
    <w:name w:val="Grid Table 4 Accent 6"/>
    <w:basedOn w:val="Tabelanormal"/>
    <w:uiPriority w:val="49"/>
    <w:rsid w:val="009E6C5A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4">
    <w:name w:val="Grid Table 4 Accent 4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2">
    <w:name w:val="Grid Table 4 Accent 2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6</TotalTime>
  <Pages>10</Pages>
  <Words>1485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Exercícios da Atividade Prática de Lógica de Programação e Algoritmos C</vt:lpstr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Exercícios da Atividade Prática de Lógica de Programação e Algoritmos C</dc:title>
  <dc:subject>Lógica de Programação</dc:subject>
  <dc:creator>Renan Portela Jorge</dc:creator>
  <cp:keywords/>
  <dc:description/>
  <cp:lastModifiedBy>RENAN PORTELA JORGE</cp:lastModifiedBy>
  <cp:revision>5</cp:revision>
  <cp:lastPrinted>2020-11-23T21:46:00Z</cp:lastPrinted>
  <dcterms:created xsi:type="dcterms:W3CDTF">2022-09-19T13:36:00Z</dcterms:created>
  <dcterms:modified xsi:type="dcterms:W3CDTF">2022-09-20T23:56:00Z</dcterms:modified>
</cp:coreProperties>
</file>